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0EE60FE8" w:rsidR="00627F81" w:rsidRPr="00B11D53" w:rsidRDefault="00595F2E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896320" behindDoc="1" locked="0" layoutInCell="1" allowOverlap="1" wp14:anchorId="13A4CD48" wp14:editId="46A9A4E9">
            <wp:simplePos x="0" y="0"/>
            <wp:positionH relativeFrom="column">
              <wp:posOffset>658495</wp:posOffset>
            </wp:positionH>
            <wp:positionV relativeFrom="paragraph">
              <wp:posOffset>5715</wp:posOffset>
            </wp:positionV>
            <wp:extent cx="13361035" cy="7978140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1035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3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7483A1D7">
                <wp:simplePos x="0" y="0"/>
                <wp:positionH relativeFrom="column">
                  <wp:posOffset>12681425</wp:posOffset>
                </wp:positionH>
                <wp:positionV relativeFrom="paragraph">
                  <wp:posOffset>8787153</wp:posOffset>
                </wp:positionV>
                <wp:extent cx="97796" cy="493963"/>
                <wp:effectExtent l="0" t="0" r="0" b="1905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6" cy="493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2FB30440" w:rsidR="00A314D7" w:rsidRPr="005C33C1" w:rsidRDefault="005C33C1" w:rsidP="00627F81">
                            <w:pP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8.55pt;margin-top:691.9pt;width:7.7pt;height:38.9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" filled="f" stroked="f">
                <v:textbox>
                  <w:txbxContent>
                    <w:p w14:paraId="19AF81C8" w14:textId="2FB30440" w:rsidR="00A314D7" w:rsidRPr="005C33C1" w:rsidRDefault="005C33C1" w:rsidP="00627F81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EE6B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456F769C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7519798E" w:rsidR="00A314D7" w:rsidRPr="00136FC4" w:rsidRDefault="00B43A01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7" style="position:absolute;left:0;text-align:left;margin-left:683pt;margin-top:705.3pt;width:102.9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" filled="f" stroked="f" strokeweight=".25pt">
                <v:textbox inset="1pt,1pt,1pt,1pt">
                  <w:txbxContent>
                    <w:p w14:paraId="1F666E4E" w14:textId="7519798E" w:rsidR="00A314D7" w:rsidRPr="00136FC4" w:rsidRDefault="00B43A01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 w:rsidR="00EE6B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602624B9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006DE924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B43A0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8" style="position:absolute;left:0;text-align:left;margin-left:683.1pt;margin-top:773.45pt;width:67.7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6d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006DE924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B43A0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EE6B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325BB62F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4E7C195F" w:rsidR="00A314D7" w:rsidRPr="009E2935" w:rsidRDefault="009E2935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29" style="position:absolute;left:0;text-align:left;margin-left:631pt;margin-top:692.4pt;width:20.8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346gIAAHo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" filled="f" stroked="f" strokeweight=".25pt">
                <v:textbox inset="1pt,1pt,1pt,1pt">
                  <w:txbxContent>
                    <w:p w14:paraId="7A1BA3EE" w14:textId="4E7C195F" w:rsidR="00A314D7" w:rsidRPr="009E2935" w:rsidRDefault="009E2935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9E29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070E0E8" wp14:editId="0368EEE9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81CF17" w14:textId="7DBD0ED8" w:rsidR="009E2935" w:rsidRPr="009E2935" w:rsidRDefault="009E2935" w:rsidP="009E293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0E0E8" id="_x0000_s1030" style="position:absolute;left:0;text-align:left;margin-left:655.1pt;margin-top:692.35pt;width:24pt;height:11.9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su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" filled="f" stroked="f" strokeweight=".25pt">
                <v:textbox inset="1pt,1pt,1pt,1pt">
                  <w:txbxContent>
                    <w:p w14:paraId="3F81CF17" w14:textId="7DBD0ED8" w:rsidR="009E2935" w:rsidRPr="009E2935" w:rsidRDefault="009E2935" w:rsidP="009E293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9E2935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AE0FABE" wp14:editId="33B7C097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FC3E4EC" id="Прямая соединительная линия 18" o:spid="_x0000_s1026" style="position:absolute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78648DF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77F801E7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B43A0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31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za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MUactJCjz6Aa4ZuGoti3CvWdSsDxsXuQhqPq7kXxTSEushr86FxK0deUlIDLN4q6FweMoeAo&#10;WvcfRAnxyVYLK9a+kq0JCDKgvc3J0zkndK9RAZvTcOQFI4w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zNxTid6v97anba+YnbUon6ADpYAO&#10;gTEIAxsWtZA/MOph+KVYfd8SSTFq3nPTxaPIM9NyaMihsR4ahBcQKsUao8My04cJu+0k29Rwk2+z&#10;y8UcOr9itiufUQEjY8CAs9yOw9hM0KFtvZ5/GbPfAA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A3diza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77F801E7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B43A0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82A57" w14:textId="01A2198E" w:rsidR="00B43A01" w:rsidRPr="00627B06" w:rsidRDefault="00B43A01" w:rsidP="00B43A0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EE6B5A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7ADD261E" w14:textId="77777777" w:rsidR="00B43A01" w:rsidRPr="00627B06" w:rsidRDefault="00B43A01" w:rsidP="00B43A0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10C36ED" w14:textId="77777777" w:rsidR="00B43A01" w:rsidRPr="00627B06" w:rsidRDefault="00B43A01" w:rsidP="00B43A0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2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s9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nQCGb6by3KJ+hAKaBD&#10;YAzCwIZFLeQPjHoYfilW37dEUoya99x08SjyzLQcGnJorIcG4QWESrHG6LDM9GHCbjvJNjXc5Nvs&#10;cjGHzq+Y7cpnVMDIGDDgLLfjMDYTdGhbr+dfxuw3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b9HLPe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37D82A57" w14:textId="01A2198E" w:rsidR="00B43A01" w:rsidRPr="00627B06" w:rsidRDefault="00B43A01" w:rsidP="00B43A0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EE6B5A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7ADD261E" w14:textId="77777777" w:rsidR="00B43A01" w:rsidRPr="00627B06" w:rsidRDefault="00B43A01" w:rsidP="00B43A0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10C36ED" w14:textId="77777777" w:rsidR="00B43A01" w:rsidRPr="00627B06" w:rsidRDefault="00B43A01" w:rsidP="00B43A0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3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ef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0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Ukz3n+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4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ClADG3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5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0p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R2duncjiifoQCmg&#10;Q2AMwsCGRSXkD4w6GH4JVt93RFKM6vfcdPEo9My0HBpyaGyGBuE5hEqwxqhfprqfsLtWsm0FL/lW&#10;XS4W0Pkls11ppkKPChgZAwac5XYcxmaCDm3r9fyXMf8N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BchfSn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6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3DE1E4C2" w:rsidR="00A314D7" w:rsidRPr="00EE6B5A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 w:rsidR="00EE6B5A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7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mc6wIAAHs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" filled="f" stroked="f" strokeweight=".25pt">
                <v:textbox inset="1pt,1pt,1pt,1pt">
                  <w:txbxContent>
                    <w:p w14:paraId="0C9928C5" w14:textId="3DE1E4C2" w:rsidR="00A314D7" w:rsidRPr="00EE6B5A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 w:rsidR="00EE6B5A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9E2935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="0087576F"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Т. </w:t>
                            </w:r>
                            <w:r w:rsidR="0087576F"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8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/C6gIAAHs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" filled="f" stroked="f" strokeweight=".25pt">
                <v:textbox inset="1pt,1pt,1pt,1pt">
                  <w:txbxContent>
                    <w:p w14:paraId="43F18979" w14:textId="77777777" w:rsidR="00A314D7" w:rsidRPr="009E2935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="0087576F"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Т. </w:t>
                      </w:r>
                      <w:r w:rsidR="0087576F"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44A23EA7" w:rsidR="00A314D7" w:rsidRPr="009E2935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9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U0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" filled="f" stroked="f" strokeweight=".25pt">
                <v:textbox inset="1pt,1pt,1pt,1pt">
                  <w:txbxContent>
                    <w:p w14:paraId="0E38F1BF" w14:textId="44A23EA7" w:rsidR="00A314D7" w:rsidRPr="009E2935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Пров.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9E2935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40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y66wIAAHs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" filled="f" stroked="f" strokeweight=".25pt">
                <v:textbox inset="1pt,1pt,1pt,1pt">
                  <w:txbxContent>
                    <w:p w14:paraId="6B0E8A37" w14:textId="77777777" w:rsidR="00A314D7" w:rsidRPr="009E2935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1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Rb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2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Mw6wIAAHs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JocAzD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3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gJ7w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DUcyAn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4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JE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" filled="f" stroked="f" strokeweight=".25pt">
                <v:textbox inset="1pt,1pt,1pt,1pt">
                  <w:txbxContent>
                    <w:p w14:paraId="167F8C46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5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4t6gIAAHs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k/xeLe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0C74BE" w14:textId="77777777" w:rsidR="00B43A01" w:rsidRPr="00830E34" w:rsidRDefault="00B43A01" w:rsidP="00B43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0DE749C2" w14:textId="77777777" w:rsidR="00B43A01" w:rsidRPr="00A166F7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D055BCF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1A00737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3419BEE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707AFDD" w14:textId="77777777" w:rsidR="00B43A01" w:rsidRPr="00F039FE" w:rsidRDefault="00B43A01" w:rsidP="00B43A0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6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G6q7T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190C74BE" w14:textId="77777777" w:rsidR="00B43A01" w:rsidRPr="00830E34" w:rsidRDefault="00B43A01" w:rsidP="00B43A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0DE749C2" w14:textId="77777777" w:rsidR="00B43A01" w:rsidRPr="00A166F7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D055BCF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1A00737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3419BEE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707AFDD" w14:textId="77777777" w:rsidR="00B43A01" w:rsidRPr="00F039FE" w:rsidRDefault="00B43A01" w:rsidP="00B43A0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7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it6gIAAHs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" filled="f" stroked="f" strokeweight=".25pt">
                <v:textbox inset="1pt,1pt,1pt,1pt">
                  <w:txbxContent>
                    <w:p w14:paraId="2CFC233A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8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" filled="f" stroked="f" strokeweight=".25pt">
                <v:textbox inset="1pt,1pt,1pt,1pt">
                  <w:txbxContent>
                    <w:p w14:paraId="389281B9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75F31818" w:rsidR="0059355D" w:rsidRPr="00B43A01" w:rsidRDefault="00421F64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а</w:t>
                            </w:r>
                            <w:r w:rsidR="00B43A0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лгоритм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 w:rsidR="00B43A0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проверки цели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9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2/7gIAAHw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75F31818" w:rsidR="0059355D" w:rsidRPr="00B43A01" w:rsidRDefault="00421F64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а</w:t>
                      </w:r>
                      <w:r w:rsidR="00B43A0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лгоритм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а</w:t>
                      </w:r>
                      <w:r w:rsidR="00B43A0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проверки цели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00CB1A6D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5C7F5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03</w:t>
                            </w:r>
                            <w:r w:rsidR="00A314D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5C7F5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="00A314D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50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A3KtS/rAgAAfA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2347464" w14:textId="00CB1A6D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5C7F5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03</w:t>
                      </w:r>
                      <w:r w:rsidR="00A314D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5C7F5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="00A314D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51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Bv6w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" filled="f" stroked="f" strokeweight=".25pt">
                <v:textbox inset="1pt,1pt,1pt,1pt">
                  <w:txbxContent>
                    <w:p w14:paraId="330140BF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52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" filled="f" stroked="f" strokeweight=".25pt">
                <v:textbox inset="1pt,1pt,1pt,1pt">
                  <w:txbxContent>
                    <w:p w14:paraId="59D0724F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9E2935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3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/b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r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NmyP2+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9E2935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65B17A5B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9E2935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4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ZA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" filled="f" stroked="f" strokeweight=".25pt">
                <v:textbox inset="1pt,1pt,1pt,1pt">
                  <w:txbxContent>
                    <w:p w14:paraId="371A01C5" w14:textId="77777777" w:rsidR="00A314D7" w:rsidRPr="009E2935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0DA09A67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59E4F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AE796" w14:textId="77777777" w:rsidR="00C76518" w:rsidRDefault="00C76518" w:rsidP="00CC4C24">
      <w:r>
        <w:separator/>
      </w:r>
    </w:p>
  </w:endnote>
  <w:endnote w:type="continuationSeparator" w:id="0">
    <w:p w14:paraId="1CCF9AFE" w14:textId="77777777" w:rsidR="00C76518" w:rsidRDefault="00C76518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F9467" w14:textId="77777777" w:rsidR="00C76518" w:rsidRDefault="00C76518" w:rsidP="00CC4C24">
      <w:r>
        <w:separator/>
      </w:r>
    </w:p>
  </w:footnote>
  <w:footnote w:type="continuationSeparator" w:id="0">
    <w:p w14:paraId="6CA606F6" w14:textId="77777777" w:rsidR="00C76518" w:rsidRDefault="00C76518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1F04CE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B5D2E"/>
    <w:rsid w:val="003E64AF"/>
    <w:rsid w:val="003F2DC2"/>
    <w:rsid w:val="003F5F46"/>
    <w:rsid w:val="00402DD8"/>
    <w:rsid w:val="00421F64"/>
    <w:rsid w:val="0044021A"/>
    <w:rsid w:val="004829D9"/>
    <w:rsid w:val="004C6286"/>
    <w:rsid w:val="004C7669"/>
    <w:rsid w:val="004F7AD2"/>
    <w:rsid w:val="00502CE6"/>
    <w:rsid w:val="00580276"/>
    <w:rsid w:val="0059355D"/>
    <w:rsid w:val="00595F2E"/>
    <w:rsid w:val="005C33C1"/>
    <w:rsid w:val="005C7F57"/>
    <w:rsid w:val="005D7FE7"/>
    <w:rsid w:val="005F4061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10BBA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302D"/>
    <w:rsid w:val="008E420A"/>
    <w:rsid w:val="00937430"/>
    <w:rsid w:val="0094447A"/>
    <w:rsid w:val="00966096"/>
    <w:rsid w:val="00990457"/>
    <w:rsid w:val="009C30B3"/>
    <w:rsid w:val="009C7637"/>
    <w:rsid w:val="009E2935"/>
    <w:rsid w:val="009E3B15"/>
    <w:rsid w:val="00A11AA8"/>
    <w:rsid w:val="00A15230"/>
    <w:rsid w:val="00A21619"/>
    <w:rsid w:val="00A27A0C"/>
    <w:rsid w:val="00A314D7"/>
    <w:rsid w:val="00A4117E"/>
    <w:rsid w:val="00A425F9"/>
    <w:rsid w:val="00A44B16"/>
    <w:rsid w:val="00A73D75"/>
    <w:rsid w:val="00A776F7"/>
    <w:rsid w:val="00A8726A"/>
    <w:rsid w:val="00AA7564"/>
    <w:rsid w:val="00AF52BA"/>
    <w:rsid w:val="00B04EFF"/>
    <w:rsid w:val="00B11D53"/>
    <w:rsid w:val="00B277AA"/>
    <w:rsid w:val="00B43A01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67914"/>
    <w:rsid w:val="00C76518"/>
    <w:rsid w:val="00CA0FAA"/>
    <w:rsid w:val="00CA5FF2"/>
    <w:rsid w:val="00CB29E6"/>
    <w:rsid w:val="00CC4C24"/>
    <w:rsid w:val="00D01384"/>
    <w:rsid w:val="00D04938"/>
    <w:rsid w:val="00D429FC"/>
    <w:rsid w:val="00D60EC9"/>
    <w:rsid w:val="00D61512"/>
    <w:rsid w:val="00D97D7C"/>
    <w:rsid w:val="00E01A92"/>
    <w:rsid w:val="00E06A6A"/>
    <w:rsid w:val="00E25D9E"/>
    <w:rsid w:val="00E72F49"/>
    <w:rsid w:val="00E86168"/>
    <w:rsid w:val="00EE6B5A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77497-2281-489D-988F-5D5B1C6B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8</cp:revision>
  <cp:lastPrinted>2018-05-31T03:03:00Z</cp:lastPrinted>
  <dcterms:created xsi:type="dcterms:W3CDTF">2023-05-24T04:43:00Z</dcterms:created>
  <dcterms:modified xsi:type="dcterms:W3CDTF">2023-06-07T13:23:00Z</dcterms:modified>
</cp:coreProperties>
</file>