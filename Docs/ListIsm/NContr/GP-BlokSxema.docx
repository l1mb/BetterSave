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0107D820" w:rsidR="00627F81" w:rsidRPr="00B11D53" w:rsidRDefault="00EE6B5A" w:rsidP="00315B02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4556CC5" wp14:editId="767EE0DD">
                <wp:simplePos x="0" y="0"/>
                <wp:positionH relativeFrom="column">
                  <wp:posOffset>7991341</wp:posOffset>
                </wp:positionH>
                <wp:positionV relativeFrom="paragraph">
                  <wp:posOffset>9647564</wp:posOffset>
                </wp:positionV>
                <wp:extent cx="671096" cy="175260"/>
                <wp:effectExtent l="0" t="0" r="0" b="0"/>
                <wp:wrapNone/>
                <wp:docPr id="6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96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42E3C" w14:textId="39A8F5D8" w:rsidR="00EE6B5A" w:rsidRPr="00EE6B5A" w:rsidRDefault="00EE6B5A" w:rsidP="00EE6B5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56CC5" id="Rectangle 933" o:spid="_x0000_s1026" style="position:absolute;left:0;text-align:left;margin-left:629.25pt;margin-top:759.65pt;width:52.85pt;height:13.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" filled="f" stroked="f" strokeweight=".25pt">
                <v:textbox inset="1pt,1pt,1pt,1pt">
                  <w:txbxContent>
                    <w:p w14:paraId="18442E3C" w14:textId="39A8F5D8" w:rsidR="00EE6B5A" w:rsidRPr="00EE6B5A" w:rsidRDefault="00EE6B5A" w:rsidP="00EE6B5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46DCDBCA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7519798E" w:rsidR="00A314D7" w:rsidRPr="00136FC4" w:rsidRDefault="00B43A01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7" style="position:absolute;left:0;text-align:left;margin-left:683pt;margin-top:705.3pt;width:102.9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" filled="f" stroked="f" strokeweight=".25pt">
                <v:textbox inset="1pt,1pt,1pt,1pt">
                  <w:txbxContent>
                    <w:p w14:paraId="1F666E4E" w14:textId="7519798E" w:rsidR="00A314D7" w:rsidRPr="00136FC4" w:rsidRDefault="00B43A01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CB2221C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006DE924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B43A0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8" style="position:absolute;left:0;text-align:left;margin-left:683.1pt;margin-top:773.45pt;width:67.7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" filled="f" stroked="f" strokeweight=".25pt">
                <v:textbox inset="1pt,1pt,1pt,1pt">
                  <w:txbxContent>
                    <w:p w14:paraId="673CA4DF" w14:textId="006DE924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B43A0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5208A6E" wp14:editId="3598F4F9">
                <wp:simplePos x="0" y="0"/>
                <wp:positionH relativeFrom="column">
                  <wp:posOffset>8674145</wp:posOffset>
                </wp:positionH>
                <wp:positionV relativeFrom="paragraph">
                  <wp:posOffset>9640499</wp:posOffset>
                </wp:positionV>
                <wp:extent cx="633046" cy="175847"/>
                <wp:effectExtent l="0" t="0" r="0" b="0"/>
                <wp:wrapNone/>
                <wp:docPr id="61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46" cy="17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E57651" w14:textId="39257B62" w:rsidR="00EE6B5A" w:rsidRPr="00EE6B5A" w:rsidRDefault="00EE6B5A" w:rsidP="00EE6B5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Грудо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 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08A6E" id="_x0000_s1029" style="position:absolute;left:0;text-align:left;margin-left:683pt;margin-top:759.1pt;width:49.85pt;height:13.8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" filled="f" stroked="f" strokeweight=".25pt">
                <v:textbox inset="1pt,1pt,1pt,1pt">
                  <w:txbxContent>
                    <w:p w14:paraId="4DE57651" w14:textId="39257B62" w:rsidR="00EE6B5A" w:rsidRPr="00EE6B5A" w:rsidRDefault="00EE6B5A" w:rsidP="00EE6B5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Грудо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С. К.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0CE1CCE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4E7C195F" w:rsidR="00A314D7" w:rsidRPr="009E2935" w:rsidRDefault="009E2935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30" style="position:absolute;left:0;text-align:left;margin-left:631pt;margin-top:692.4pt;width:20.8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" filled="f" stroked="f" strokeweight=".25pt">
                <v:textbox inset="1pt,1pt,1pt,1pt">
                  <w:txbxContent>
                    <w:p w14:paraId="7A1BA3EE" w14:textId="4E7C195F" w:rsidR="00A314D7" w:rsidRPr="009E2935" w:rsidRDefault="009E2935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9E29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070E0E8" wp14:editId="682D9592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81CF17" w14:textId="7DBD0ED8" w:rsidR="009E2935" w:rsidRPr="009E2935" w:rsidRDefault="009E2935" w:rsidP="009E2935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0E0E8" id="_x0000_s1031" style="position:absolute;left:0;text-align:left;margin-left:655.1pt;margin-top:692.35pt;width:24pt;height:11.9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" filled="f" stroked="f" strokeweight=".25pt">
                <v:textbox inset="1pt,1pt,1pt,1pt">
                  <w:txbxContent>
                    <w:p w14:paraId="3F81CF17" w14:textId="7DBD0ED8" w:rsidR="009E2935" w:rsidRPr="009E2935" w:rsidRDefault="009E2935" w:rsidP="009E2935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9E2935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AE0FABE" wp14:editId="27216EBC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24BE8" id="Прямая соединительная линия 18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 w:rsidR="00580276">
        <w:rPr>
          <w:noProof/>
          <w:lang w:val="en-US" w:eastAsia="en-US"/>
        </w:rPr>
        <w:drawing>
          <wp:anchor distT="0" distB="0" distL="114300" distR="114300" simplePos="0" relativeHeight="251891200" behindDoc="1" locked="0" layoutInCell="1" allowOverlap="1" wp14:anchorId="54A66C93" wp14:editId="4B7E9B84">
            <wp:simplePos x="0" y="0"/>
            <wp:positionH relativeFrom="margin">
              <wp:posOffset>1166884</wp:posOffset>
            </wp:positionH>
            <wp:positionV relativeFrom="paragraph">
              <wp:posOffset>-6823</wp:posOffset>
            </wp:positionV>
            <wp:extent cx="11673672" cy="7997588"/>
            <wp:effectExtent l="0" t="0" r="4445" b="3810"/>
            <wp:wrapNone/>
            <wp:docPr id="534393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3224" name="Рисунок 534393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9235" cy="8001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77F801E7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B43A0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32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Lz/Av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77F801E7" w:rsidR="00A425F9" w:rsidRPr="00627B06" w:rsidRDefault="00BF4552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B43A0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82A57" w14:textId="01A2198E" w:rsidR="00B43A01" w:rsidRPr="00627B06" w:rsidRDefault="00B43A01" w:rsidP="00B43A0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EE6B5A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7ADD261E" w14:textId="77777777" w:rsidR="00B43A01" w:rsidRPr="00627B06" w:rsidRDefault="00B43A01" w:rsidP="00B43A0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10C36ED" w14:textId="77777777" w:rsidR="00B43A01" w:rsidRPr="00627B06" w:rsidRDefault="00B43A01" w:rsidP="00B43A0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3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" filled="f" stroked="f" strokeweight=".25pt">
                <v:textbox inset="1pt,1pt,1pt,1pt">
                  <w:txbxContent>
                    <w:p w14:paraId="37D82A57" w14:textId="01A2198E" w:rsidR="00B43A01" w:rsidRPr="00627B06" w:rsidRDefault="00B43A01" w:rsidP="00B43A0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EE6B5A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7ADD261E" w14:textId="77777777" w:rsidR="00B43A01" w:rsidRPr="00627B06" w:rsidRDefault="00B43A01" w:rsidP="00B43A0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10C36ED" w14:textId="77777777" w:rsidR="00B43A01" w:rsidRPr="00627B06" w:rsidRDefault="00B43A01" w:rsidP="00B43A0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4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" filled="f" stroked="f" strokeweight=".25pt">
                <v:textbox inset="1pt,1pt,1pt,1pt">
                  <w:txbxContent>
                    <w:p w14:paraId="44CE5626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5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RU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nn7EVP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6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_x0000_s1037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XNkW/EBAADV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3DE1E4C2" w:rsidR="00A314D7" w:rsidRPr="00EE6B5A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 w:rsidR="00EE6B5A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8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1o8gEAANU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" filled="f" stroked="f" strokeweight=".25pt">
                <v:textbox inset="1pt,1pt,1pt,1pt">
                  <w:txbxContent>
                    <w:p w14:paraId="0C9928C5" w14:textId="3DE1E4C2" w:rsidR="00A314D7" w:rsidRPr="00EE6B5A" w:rsidRDefault="00A314D7" w:rsidP="00627F81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 w:rsidR="00EE6B5A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9E2935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="0087576F"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Т. </w:t>
                            </w:r>
                            <w:r w:rsidR="0087576F"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9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AhFEa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43F18979" w14:textId="77777777" w:rsidR="00A314D7" w:rsidRPr="009E2935" w:rsidRDefault="00A314D7" w:rsidP="00627F81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="0087576F"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Т. </w:t>
                      </w:r>
                      <w:r w:rsidR="0087576F"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44A23EA7" w:rsidR="00A314D7" w:rsidRPr="009E2935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40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AIiC57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0E38F1BF" w14:textId="44A23EA7" w:rsidR="00A314D7" w:rsidRPr="009E2935" w:rsidRDefault="00A314D7" w:rsidP="00627F81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9E2935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41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wYd4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9E2935" w:rsidRDefault="00A314D7" w:rsidP="00627F81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2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YNrQP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3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mh8w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4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x4Z5P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5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" filled="f" stroked="f" strokeweight=".25pt">
                <v:textbox inset="1pt,1pt,1pt,1pt">
                  <w:txbxContent>
                    <w:p w14:paraId="167F8C46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6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" filled="f" stroked="f" strokeweight=".25pt">
                <v:textbox inset="1pt,1pt,1pt,1pt">
                  <w:txbxContent>
                    <w:p w14:paraId="2BBE77A5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0C74BE" w14:textId="77777777" w:rsidR="00B43A01" w:rsidRPr="00830E34" w:rsidRDefault="00B43A01" w:rsidP="00B43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0DE749C2" w14:textId="77777777" w:rsidR="00B43A01" w:rsidRPr="00A166F7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D055BCF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1A00737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3419BEE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707AFDD" w14:textId="77777777" w:rsidR="00B43A01" w:rsidRPr="00F039FE" w:rsidRDefault="00B43A01" w:rsidP="00B43A0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7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" filled="f" stroked="f" strokeweight=".25pt">
                <v:textbox inset="1pt,1pt,1pt,1pt">
                  <w:txbxContent>
                    <w:p w14:paraId="190C74BE" w14:textId="77777777" w:rsidR="00B43A01" w:rsidRPr="00830E34" w:rsidRDefault="00B43A01" w:rsidP="00B43A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0DE749C2" w14:textId="77777777" w:rsidR="00B43A01" w:rsidRPr="00A166F7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D055BCF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1A00737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3419BEE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707AFDD" w14:textId="77777777" w:rsidR="00B43A01" w:rsidRPr="00F039FE" w:rsidRDefault="00B43A01" w:rsidP="00B43A0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8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" filled="f" stroked="f" strokeweight=".25pt">
                <v:textbox inset="1pt,1pt,1pt,1pt">
                  <w:txbxContent>
                    <w:p w14:paraId="2CFC233A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9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" filled="f" stroked="f" strokeweight=".25pt">
                <v:textbox inset="1pt,1pt,1pt,1pt">
                  <w:txbxContent>
                    <w:p w14:paraId="389281B9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75F31818" w:rsidR="0059355D" w:rsidRPr="00B43A01" w:rsidRDefault="00421F64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а</w:t>
                            </w:r>
                            <w:r w:rsidR="00B43A0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лгоритм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="00B43A0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проверки цели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50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75F31818" w:rsidR="0059355D" w:rsidRPr="00B43A01" w:rsidRDefault="00421F64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а</w:t>
                      </w:r>
                      <w:r w:rsidR="00B43A0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лгоритм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</w:t>
                      </w:r>
                      <w:r w:rsidR="00B43A0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проверки цели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00CB1A6D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5C7F5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03</w:t>
                            </w:r>
                            <w:r w:rsidR="00A314D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5C7F5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="00A314D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51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AW3W4n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22347464" w14:textId="00CB1A6D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5C7F5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03</w:t>
                      </w:r>
                      <w:r w:rsidR="00A314D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5C7F5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="00A314D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2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XWWM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3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2A8L4vEBAADV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59D0724F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9E2935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4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BAd2b/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9E2935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65B17A5B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9E2935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5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bfu7e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9E2935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6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4F30" w14:textId="77777777" w:rsidR="00D429FC" w:rsidRDefault="00D429FC" w:rsidP="00CC4C24">
      <w:r>
        <w:separator/>
      </w:r>
    </w:p>
  </w:endnote>
  <w:endnote w:type="continuationSeparator" w:id="0">
    <w:p w14:paraId="28C4B161" w14:textId="77777777" w:rsidR="00D429FC" w:rsidRDefault="00D429FC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5778" w14:textId="77777777" w:rsidR="00D429FC" w:rsidRDefault="00D429FC" w:rsidP="00CC4C24">
      <w:r>
        <w:separator/>
      </w:r>
    </w:p>
  </w:footnote>
  <w:footnote w:type="continuationSeparator" w:id="0">
    <w:p w14:paraId="0EDACAF7" w14:textId="77777777" w:rsidR="00D429FC" w:rsidRDefault="00D429FC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1F04CE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21F64"/>
    <w:rsid w:val="0044021A"/>
    <w:rsid w:val="004829D9"/>
    <w:rsid w:val="004C6286"/>
    <w:rsid w:val="004C7669"/>
    <w:rsid w:val="004F7AD2"/>
    <w:rsid w:val="00502CE6"/>
    <w:rsid w:val="00580276"/>
    <w:rsid w:val="0059355D"/>
    <w:rsid w:val="005C7F57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66096"/>
    <w:rsid w:val="00990457"/>
    <w:rsid w:val="009C30B3"/>
    <w:rsid w:val="009E2935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3A01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67914"/>
    <w:rsid w:val="00CA0FAA"/>
    <w:rsid w:val="00CA5FF2"/>
    <w:rsid w:val="00CB29E6"/>
    <w:rsid w:val="00CC4C24"/>
    <w:rsid w:val="00D01384"/>
    <w:rsid w:val="00D429FC"/>
    <w:rsid w:val="00D60EC9"/>
    <w:rsid w:val="00D61512"/>
    <w:rsid w:val="00D97D7C"/>
    <w:rsid w:val="00E01A92"/>
    <w:rsid w:val="00E06A6A"/>
    <w:rsid w:val="00E72F49"/>
    <w:rsid w:val="00E86168"/>
    <w:rsid w:val="00EE6B5A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2</cp:revision>
  <cp:lastPrinted>2018-05-31T03:03:00Z</cp:lastPrinted>
  <dcterms:created xsi:type="dcterms:W3CDTF">2023-05-24T04:43:00Z</dcterms:created>
  <dcterms:modified xsi:type="dcterms:W3CDTF">2023-05-24T04:43:00Z</dcterms:modified>
</cp:coreProperties>
</file>