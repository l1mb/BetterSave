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167" w14:textId="029BCD21" w:rsidR="00FD754C" w:rsidRPr="00B11D53" w:rsidRDefault="00535A39" w:rsidP="00FD754C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2E19122D" wp14:editId="76EA182A">
            <wp:simplePos x="0" y="0"/>
            <wp:positionH relativeFrom="column">
              <wp:posOffset>476734</wp:posOffset>
            </wp:positionH>
            <wp:positionV relativeFrom="paragraph">
              <wp:posOffset>308602</wp:posOffset>
            </wp:positionV>
            <wp:extent cx="13157533" cy="7479340"/>
            <wp:effectExtent l="0" t="0" r="6350" b="7620"/>
            <wp:wrapNone/>
            <wp:docPr id="3061936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3606" name="Рисунок 306193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533" cy="74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1241C96" wp14:editId="73FB1684">
                <wp:simplePos x="0" y="0"/>
                <wp:positionH relativeFrom="column">
                  <wp:posOffset>7991341</wp:posOffset>
                </wp:positionH>
                <wp:positionV relativeFrom="paragraph">
                  <wp:posOffset>9647564</wp:posOffset>
                </wp:positionV>
                <wp:extent cx="671096" cy="175260"/>
                <wp:effectExtent l="0" t="0" r="0" b="0"/>
                <wp:wrapNone/>
                <wp:docPr id="6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96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8EB2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1C96" id="Rectangle 933" o:spid="_x0000_s1026" style="position:absolute;left:0;text-align:left;margin-left:629.25pt;margin-top:759.65pt;width:52.85pt;height:13.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" filled="f" stroked="f" strokeweight=".25pt">
                <v:textbox inset="1pt,1pt,1pt,1pt">
                  <w:txbxContent>
                    <w:p w14:paraId="1CB8EB2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22B1AC78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7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43EF9D94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8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A7D0630" wp14:editId="09634DF6">
                <wp:simplePos x="0" y="0"/>
                <wp:positionH relativeFrom="column">
                  <wp:posOffset>8674145</wp:posOffset>
                </wp:positionH>
                <wp:positionV relativeFrom="paragraph">
                  <wp:posOffset>9640499</wp:posOffset>
                </wp:positionV>
                <wp:extent cx="633046" cy="175847"/>
                <wp:effectExtent l="0" t="0" r="0" b="0"/>
                <wp:wrapNone/>
                <wp:docPr id="6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17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9E3B1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Грудо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 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0630" id="_x0000_s1029" style="position:absolute;left:0;text-align:left;margin-left:683pt;margin-top:759.1pt;width:49.85pt;height:13.8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" filled="f" stroked="f" strokeweight=".25pt">
                <v:textbox inset="1pt,1pt,1pt,1pt">
                  <w:txbxContent>
                    <w:p w14:paraId="6EF9E3B1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Грудо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С. К.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78E91A71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30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029D481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31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2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3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4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5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KHaW4fcBAADcAwAADgAAAAAAAAAAAAAAAAAu&#10;AgAAZHJzL2Uyb0RvYy54bWxQSwECLQAUAAYACAAAACEA9II9F+AAAAAPAQAADwAAAAAAAAAAAAAA&#10;AABRBAAAZHJzL2Rvd25yZXYueG1sUEsFBgAAAAAEAAQA8wAAAF4F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6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_x0000_s1037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8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9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40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S7bAQfgBAADdAwAADgAAAAAAAAAAAAAAAAAu&#10;AgAAZHJzL2Uyb0RvYy54bWxQSwECLQAUAAYACAAAACEAeM1VId8AAAAPAQAADwAAAAAAAAAAAAAA&#10;AABSBAAAZHJzL2Rvd25yZXYueG1sUEsFBgAAAAAEAAQA8wAAAF4F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Пров.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41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2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3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4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A58SxZ+gEAAN4DAAAOAAAAAAAAAAAAAAAA&#10;AC4CAABkcnMvZTJvRG9jLnhtbFBLAQItABQABgAIAAAAIQAvTfS83wAAAA8BAAAPAAAAAAAAAAAA&#10;AAAAAFQEAABkcnMvZG93bnJldi54bWxQSwUGAAAAAAQABADzAAAAYAUAAAAA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5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V+AEAAN0DAAAOAAAAZHJzL2Uyb0RvYy54bWysU8Fu2zAMvQ/YPwi6L7bTp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6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7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8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9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06EB0" w14:textId="77777777" w:rsidR="00535A39" w:rsidRDefault="00535A39" w:rsidP="00535A3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2533300" w14:textId="77777777" w:rsidR="00535A39" w:rsidRDefault="00535A39" w:rsidP="00535A3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1CD85168" w14:textId="77777777" w:rsidR="00535A39" w:rsidRPr="0059355D" w:rsidRDefault="00535A39" w:rsidP="00535A3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развертывания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50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" filled="f" stroked="f" strokeweight=".25pt">
                <v:textbox inset="1pt,1pt,1pt,1pt">
                  <w:txbxContent>
                    <w:p w14:paraId="36706EB0" w14:textId="77777777" w:rsidR="00535A39" w:rsidRDefault="00535A39" w:rsidP="00535A39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2533300" w14:textId="77777777" w:rsidR="00535A39" w:rsidRDefault="00535A39" w:rsidP="00535A3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1CD85168" w14:textId="77777777" w:rsidR="00535A39" w:rsidRPr="0059355D" w:rsidRDefault="00535A39" w:rsidP="00535A3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развертывания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3DAF2F" w14:textId="77777777" w:rsidR="00535A39" w:rsidRPr="00D97D7C" w:rsidRDefault="00535A39" w:rsidP="00535A3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05.</w:t>
                            </w:r>
                            <w:proofErr w:type="gramStart"/>
                            <w:r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6E78233D" w14:textId="217F28BA" w:rsidR="00FD754C" w:rsidRPr="00D97D7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51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" filled="f" stroked="f" strokeweight=".25pt">
                <v:textbox inset="1pt,1pt,1pt,1pt">
                  <w:txbxContent>
                    <w:p w14:paraId="0C3DAF2F" w14:textId="77777777" w:rsidR="00535A39" w:rsidRPr="00D97D7C" w:rsidRDefault="00535A39" w:rsidP="00535A3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05.</w:t>
                      </w:r>
                      <w:proofErr w:type="gramStart"/>
                      <w:r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6E78233D" w14:textId="217F28BA" w:rsidR="00FD754C" w:rsidRPr="00D97D7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2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3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4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5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46029899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77777777" w:rsidR="00FD754C" w:rsidRPr="00315A10" w:rsidRDefault="00FD754C" w:rsidP="00FD754C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" filled="f" stroked="f">
                <v:textbox>
                  <w:txbxContent>
                    <w:p w14:paraId="731F1321" w14:textId="77777777" w:rsidR="00FD754C" w:rsidRPr="00315A10" w:rsidRDefault="00FD754C" w:rsidP="00FD754C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E15B0" w14:textId="258FB163" w:rsidR="00FD754C" w:rsidRDefault="00FD754C">
      <w:pPr>
        <w:jc w:val="left"/>
        <w:rPr>
          <w:rFonts w:ascii="ISOCPEUR" w:hAnsi="ISOCPEUR"/>
          <w:b/>
          <w:i/>
          <w:lang w:val="ru-RU"/>
        </w:rPr>
      </w:pP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B6DD" w14:textId="77777777" w:rsidR="00DC7299" w:rsidRDefault="00DC7299" w:rsidP="00CC4C24">
      <w:r>
        <w:separator/>
      </w:r>
    </w:p>
  </w:endnote>
  <w:endnote w:type="continuationSeparator" w:id="0">
    <w:p w14:paraId="65A736C5" w14:textId="77777777" w:rsidR="00DC7299" w:rsidRDefault="00DC729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BDD9" w14:textId="77777777" w:rsidR="00DC7299" w:rsidRDefault="00DC7299" w:rsidP="00CC4C24">
      <w:r>
        <w:separator/>
      </w:r>
    </w:p>
  </w:footnote>
  <w:footnote w:type="continuationSeparator" w:id="0">
    <w:p w14:paraId="7FB631A3" w14:textId="77777777" w:rsidR="00DC7299" w:rsidRDefault="00DC7299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35A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1499E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B2FF2"/>
    <w:rsid w:val="00DC7299"/>
    <w:rsid w:val="00E01A92"/>
    <w:rsid w:val="00E06A6A"/>
    <w:rsid w:val="00E72F49"/>
    <w:rsid w:val="00E86168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  <w:style w:type="character" w:customStyle="1" w:styleId="HeaderChar">
    <w:name w:val="Header Char"/>
    <w:basedOn w:val="DefaultParagraphFont"/>
    <w:link w:val="Header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7</cp:revision>
  <cp:lastPrinted>2018-05-31T03:03:00Z</cp:lastPrinted>
  <dcterms:created xsi:type="dcterms:W3CDTF">2023-05-20T17:20:00Z</dcterms:created>
  <dcterms:modified xsi:type="dcterms:W3CDTF">2023-05-24T05:15:00Z</dcterms:modified>
</cp:coreProperties>
</file>