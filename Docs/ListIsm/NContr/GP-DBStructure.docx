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D167" w14:textId="0A36A310" w:rsidR="00FD754C" w:rsidRPr="00B11D53" w:rsidRDefault="0071499E" w:rsidP="00FD754C">
      <w:pPr>
        <w:pStyle w:val="a1"/>
        <w:tabs>
          <w:tab w:val="left" w:pos="142"/>
        </w:tabs>
        <w:spacing w:before="1000"/>
        <w:ind w:firstLine="2410"/>
        <w:rPr>
          <w:b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55712" behindDoc="1" locked="0" layoutInCell="1" allowOverlap="1" wp14:anchorId="6D1A4A71" wp14:editId="0F584DCD">
            <wp:simplePos x="0" y="0"/>
            <wp:positionH relativeFrom="margin">
              <wp:posOffset>935267</wp:posOffset>
            </wp:positionH>
            <wp:positionV relativeFrom="paragraph">
              <wp:posOffset>0</wp:posOffset>
            </wp:positionV>
            <wp:extent cx="12701905" cy="9778365"/>
            <wp:effectExtent l="0" t="0" r="0" b="0"/>
            <wp:wrapNone/>
            <wp:docPr id="124635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586" name="Рисунок 124635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905" cy="97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61241C96" wp14:editId="3B2CDAEF">
                <wp:simplePos x="0" y="0"/>
                <wp:positionH relativeFrom="column">
                  <wp:posOffset>7991341</wp:posOffset>
                </wp:positionH>
                <wp:positionV relativeFrom="paragraph">
                  <wp:posOffset>9647564</wp:posOffset>
                </wp:positionV>
                <wp:extent cx="671096" cy="175260"/>
                <wp:effectExtent l="0" t="0" r="0" b="0"/>
                <wp:wrapNone/>
                <wp:docPr id="60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096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B8EB29" w14:textId="77777777" w:rsidR="00FD754C" w:rsidRPr="00EE6B5A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41C96" id="Rectangle 933" o:spid="_x0000_s1026" style="position:absolute;left:0;text-align:left;margin-left:629.25pt;margin-top:759.65pt;width:52.85pt;height:13.8pt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" filled="f" stroked="f" strokeweight=".25pt">
                <v:textbox inset="1pt,1pt,1pt,1pt">
                  <w:txbxContent>
                    <w:p w14:paraId="1CB8EB29" w14:textId="77777777" w:rsidR="00FD754C" w:rsidRPr="00EE6B5A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контр.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ABA2888" wp14:editId="22B1AC78">
                <wp:simplePos x="0" y="0"/>
                <wp:positionH relativeFrom="column">
                  <wp:posOffset>8673921</wp:posOffset>
                </wp:positionH>
                <wp:positionV relativeFrom="paragraph">
                  <wp:posOffset>8957256</wp:posOffset>
                </wp:positionV>
                <wp:extent cx="1306794" cy="151765"/>
                <wp:effectExtent l="0" t="0" r="8255" b="635"/>
                <wp:wrapNone/>
                <wp:docPr id="2002075180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794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2256D6" w14:textId="77777777" w:rsidR="00FD754C" w:rsidRPr="00136FC4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A2888" id="Rectangle 904" o:spid="_x0000_s1027" style="position:absolute;left:0;text-align:left;margin-left:683pt;margin-top:705.3pt;width:102.9pt;height:11.9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" filled="f" stroked="f" strokeweight=".25pt">
                <v:textbox inset="1pt,1pt,1pt,1pt">
                  <w:txbxContent>
                    <w:p w14:paraId="7D2256D6" w14:textId="77777777" w:rsidR="00FD754C" w:rsidRPr="00136FC4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153240E0" wp14:editId="43EF9D94">
                <wp:simplePos x="0" y="0"/>
                <wp:positionH relativeFrom="column">
                  <wp:posOffset>8675236</wp:posOffset>
                </wp:positionH>
                <wp:positionV relativeFrom="paragraph">
                  <wp:posOffset>9822717</wp:posOffset>
                </wp:positionV>
                <wp:extent cx="859602" cy="151765"/>
                <wp:effectExtent l="0" t="0" r="0" b="635"/>
                <wp:wrapNone/>
                <wp:docPr id="200207518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60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6A52DE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240E0" id="Rectangle 916" o:spid="_x0000_s1028" style="position:absolute;left:0;text-align:left;margin-left:683.1pt;margin-top:773.45pt;width:67.7pt;height:11.95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" filled="f" stroked="f" strokeweight=".25pt">
                <v:textbox inset="1pt,1pt,1pt,1pt">
                  <w:txbxContent>
                    <w:p w14:paraId="296A52DE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В.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5A7D0630" wp14:editId="09634DF6">
                <wp:simplePos x="0" y="0"/>
                <wp:positionH relativeFrom="column">
                  <wp:posOffset>8674145</wp:posOffset>
                </wp:positionH>
                <wp:positionV relativeFrom="paragraph">
                  <wp:posOffset>9640499</wp:posOffset>
                </wp:positionV>
                <wp:extent cx="633046" cy="175847"/>
                <wp:effectExtent l="0" t="0" r="0" b="0"/>
                <wp:wrapNone/>
                <wp:docPr id="61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46" cy="175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F9E3B1" w14:textId="77777777" w:rsidR="00FD754C" w:rsidRPr="00EE6B5A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Грудо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С. 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D0630" id="_x0000_s1029" style="position:absolute;left:0;text-align:left;margin-left:683pt;margin-top:759.1pt;width:49.85pt;height:13.85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" filled="f" stroked="f" strokeweight=".25pt">
                <v:textbox inset="1pt,1pt,1pt,1pt">
                  <w:txbxContent>
                    <w:p w14:paraId="6EF9E3B1" w14:textId="77777777" w:rsidR="00FD754C" w:rsidRPr="00EE6B5A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Грудо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С. К.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41B286C5" wp14:editId="78E91A71">
                <wp:simplePos x="0" y="0"/>
                <wp:positionH relativeFrom="column">
                  <wp:posOffset>8013700</wp:posOffset>
                </wp:positionH>
                <wp:positionV relativeFrom="paragraph">
                  <wp:posOffset>8793480</wp:posOffset>
                </wp:positionV>
                <wp:extent cx="264160" cy="151765"/>
                <wp:effectExtent l="0" t="0" r="2540" b="635"/>
                <wp:wrapNone/>
                <wp:docPr id="200207518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0DD5D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286C5" id="Rectangle 889" o:spid="_x0000_s1030" style="position:absolute;left:0;text-align:left;margin-left:631pt;margin-top:692.4pt;width:20.8pt;height:11.9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" filled="f" stroked="f" strokeweight=".25pt">
                <v:textbox inset="1pt,1pt,1pt,1pt">
                  <w:txbxContent>
                    <w:p w14:paraId="03A0DD5D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21A849F4" wp14:editId="5029D481">
                <wp:simplePos x="0" y="0"/>
                <wp:positionH relativeFrom="column">
                  <wp:posOffset>8320057</wp:posOffset>
                </wp:positionH>
                <wp:positionV relativeFrom="paragraph">
                  <wp:posOffset>8793064</wp:posOffset>
                </wp:positionV>
                <wp:extent cx="304745" cy="151765"/>
                <wp:effectExtent l="0" t="0" r="635" b="635"/>
                <wp:wrapNone/>
                <wp:docPr id="59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7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58E72A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849F4" id="_x0000_s1031" style="position:absolute;left:0;text-align:left;margin-left:655.1pt;margin-top:692.35pt;width:24pt;height:11.9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" filled="f" stroked="f" strokeweight=".25pt">
                <v:textbox inset="1pt,1pt,1pt,1pt">
                  <w:txbxContent>
                    <w:p w14:paraId="4D58E72A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FCA41E9" wp14:editId="3D4F7ACF">
                <wp:simplePos x="0" y="0"/>
                <wp:positionH relativeFrom="column">
                  <wp:posOffset>8310154</wp:posOffset>
                </wp:positionH>
                <wp:positionV relativeFrom="paragraph">
                  <wp:posOffset>8777041</wp:posOffset>
                </wp:positionV>
                <wp:extent cx="0" cy="172085"/>
                <wp:effectExtent l="0" t="0" r="38100" b="37465"/>
                <wp:wrapNone/>
                <wp:docPr id="51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034B7" id="Прямая соединительная линия 18" o:spid="_x0000_s1026" style="position:absolute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4.35pt,691.1pt" to="654.35pt,7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7F1F5172" wp14:editId="3C767EEB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2002075183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A920CE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015C63EB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5071E31F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F5172" id="Rectangle 910" o:spid="_x0000_s1032" style="position:absolute;left:0;text-align:left;margin-left:682.9pt;margin-top:732.35pt;width:67.9pt;height:11.9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" filled="f" stroked="f" strokeweight=".25pt">
                <v:textbox inset="1pt,1pt,1pt,1pt">
                  <w:txbxContent>
                    <w:p w14:paraId="66A920CE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015C63EB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5071E31F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475D72B2" wp14:editId="67060448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2002075184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22F14F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239028DC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6C7C4C7F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778F9666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D72B2" id="Rectangle 907" o:spid="_x0000_s1033" style="position:absolute;left:0;text-align:left;margin-left:682.95pt;margin-top:718.75pt;width:67.85pt;height:11.9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" filled="f" stroked="f" strokeweight=".25pt">
                <v:textbox inset="1pt,1pt,1pt,1pt">
                  <w:txbxContent>
                    <w:p w14:paraId="3C22F14F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239028DC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6C7C4C7F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778F9666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6CDF3464" wp14:editId="49E9D24B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200207518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57502" id="Line 883" o:spid="_x0000_s1026" style="position:absolute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2A356BBA" wp14:editId="5E72884C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200207518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18FC3" id="Rectangle 880" o:spid="_x0000_s1026" style="position:absolute;margin-left:177.9pt;margin-top:-170.1pt;width:800.65pt;height:1111.9pt;rotation:90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" filled="f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6AE3C19E" wp14:editId="3E87CDD3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200207518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89C768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3C19E" id="Rectangle 923" o:spid="_x0000_s1034" style="position:absolute;left:0;text-align:left;margin-left:1047.85pt;margin-top:732.95pt;width:37.35pt;height:11.9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" filled="f" stroked="f" strokeweight=".25pt">
                <v:textbox inset="1pt,1pt,1pt,1pt">
                  <w:txbxContent>
                    <w:p w14:paraId="5A89C768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7AEFE234" wp14:editId="5FC5DAD3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2002075188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B3C076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FE234" id="Rectangle 894" o:spid="_x0000_s1035" style="position:absolute;left:0;text-align:left;margin-left:992.05pt;margin-top:732.95pt;width:24.55pt;height:11.95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" filled="f" stroked="f" strokeweight=".25pt">
                <v:textbox inset="1pt,1pt,1pt,1pt">
                  <w:txbxContent>
                    <w:p w14:paraId="72B3C076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4468CD42" wp14:editId="03973971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2002075189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B6D58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CD42" id="Rectangle 934" o:spid="_x0000_s1036" style="position:absolute;left:0;text-align:left;margin-left:685.55pt;margin-top:745.8pt;width:65.15pt;height:11.9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" filled="f" stroked="f" strokeweight=".25pt">
                <v:textbox inset="1pt,1pt,1pt,1pt">
                  <w:txbxContent>
                    <w:p w14:paraId="74EB6D58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B835D12" wp14:editId="59965E25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2002075190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CEBA30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35D12" id="_x0000_s1037" style="position:absolute;left:0;text-align:left;margin-left:629.15pt;margin-top:745.8pt;width:53.85pt;height:11.9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" filled="f" stroked="f" strokeweight=".25pt">
                <v:textbox inset="1pt,1pt,1pt,1pt">
                  <w:txbxContent>
                    <w:p w14:paraId="06CEBA30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78A68CC7" wp14:editId="2873983E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2002075191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C98899" w14:textId="77777777" w:rsidR="00FD754C" w:rsidRPr="00EE6B5A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Утв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68CC7" id="Rectangle 915" o:spid="_x0000_s1038" style="position:absolute;left:0;text-align:left;margin-left:629.15pt;margin-top:773.45pt;width:53.85pt;height:11.9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" filled="f" stroked="f" strokeweight=".25pt">
                <v:textbox inset="1pt,1pt,1pt,1pt">
                  <w:txbxContent>
                    <w:p w14:paraId="43C98899" w14:textId="77777777" w:rsidR="00FD754C" w:rsidRPr="00EE6B5A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Утв</w:t>
                      </w:r>
                      <w:proofErr w:type="spellEnd"/>
                      <w:r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75A4565E" wp14:editId="3C9237CE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2002075192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A2229" w14:textId="77777777" w:rsidR="00FD754C" w:rsidRPr="009E2935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Т. </w:t>
                            </w: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565E" id="Rectangle 909" o:spid="_x0000_s1039" style="position:absolute;left:0;text-align:left;margin-left:629.15pt;margin-top:732.3pt;width:53.85pt;height:11.9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" filled="f" stroked="f" strokeweight=".25pt">
                <v:textbox inset="1pt,1pt,1pt,1pt">
                  <w:txbxContent>
                    <w:p w14:paraId="258A2229" w14:textId="77777777" w:rsidR="00FD754C" w:rsidRPr="009E2935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Т. </w:t>
                      </w: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онтр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5073A3CA" wp14:editId="7F5F60EF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2002075193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4D4ACC" w14:textId="77777777" w:rsidR="00FD754C" w:rsidRPr="009E2935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Пров.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3A3CA" id="Rectangle 906" o:spid="_x0000_s1040" style="position:absolute;left:0;text-align:left;margin-left:629.15pt;margin-top:718.8pt;width:53.85pt;height:11.9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" filled="f" stroked="f" strokeweight=".25pt">
                <v:textbox inset="1pt,1pt,1pt,1pt">
                  <w:txbxContent>
                    <w:p w14:paraId="3F4D4ACC" w14:textId="77777777" w:rsidR="00FD754C" w:rsidRPr="009E2935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Пров.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0916A7E4" wp14:editId="45337B11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200207519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3B4E07" w14:textId="77777777" w:rsidR="00FD754C" w:rsidRPr="009E2935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A7E4" id="Rectangle 903" o:spid="_x0000_s1041" style="position:absolute;left:0;text-align:left;margin-left:629.15pt;margin-top:705.3pt;width:53.85pt;height:11.95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" filled="f" stroked="f" strokeweight=".25pt">
                <v:textbox inset="1pt,1pt,1pt,1pt">
                  <w:txbxContent>
                    <w:p w14:paraId="133B4E07" w14:textId="77777777" w:rsidR="00FD754C" w:rsidRPr="009E2935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Разраб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63051F94" wp14:editId="569959E4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2002075195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2D14D1" w14:textId="77777777" w:rsidR="00FD754C" w:rsidRPr="00627B06" w:rsidRDefault="00FD754C" w:rsidP="00FD754C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0D849190" w14:textId="77777777" w:rsidR="00FD754C" w:rsidRPr="00627B06" w:rsidRDefault="00FD754C" w:rsidP="00FD754C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51F94" id="Rectangle 941" o:spid="_x0000_s1042" style="position:absolute;left:0;text-align:left;margin-left:1073.5pt;margin-top:705.15pt;width:58.9pt;height:11.9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" filled="f" stroked="f" strokeweight=".25pt">
                <v:textbox inset="1pt,1pt,1pt,1pt">
                  <w:txbxContent>
                    <w:p w14:paraId="652D14D1" w14:textId="77777777" w:rsidR="00FD754C" w:rsidRPr="00627B06" w:rsidRDefault="00FD754C" w:rsidP="00FD754C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0D849190" w14:textId="77777777" w:rsidR="00FD754C" w:rsidRPr="00627B06" w:rsidRDefault="00FD754C" w:rsidP="00FD754C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541A5399" wp14:editId="1105F146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2002075196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D0E98D" w14:textId="77777777" w:rsidR="00FD754C" w:rsidRPr="00627B06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A5399" id="Rectangle 940" o:spid="_x0000_s1043" style="position:absolute;left:0;text-align:left;margin-left:1031.8pt;margin-top:705.15pt;width:37.3pt;height:11.9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" filled="f" stroked="f" strokeweight=".25pt">
                <v:textbox inset="1pt,1pt,1pt,1pt">
                  <w:txbxContent>
                    <w:p w14:paraId="31D0E98D" w14:textId="77777777" w:rsidR="00FD754C" w:rsidRPr="00627B06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2C05B1FE" wp14:editId="718A3383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2002075197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9C8E74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5B1FE" id="Rectangle 939" o:spid="_x0000_s1044" style="position:absolute;left:0;text-align:left;margin-left:824.9pt;margin-top:748.5pt;width:159.25pt;height:35.5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" filled="f" stroked="f" strokeweight=".25pt">
                <v:textbox inset="1pt,1pt,1pt,1pt">
                  <w:txbxContent>
                    <w:p w14:paraId="369C8E74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5DE72B6A" wp14:editId="0879610C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2002075198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A3F37" id="Line 938" o:spid="_x0000_s1026" style="position:absolute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338CAD2D" wp14:editId="36DC6A72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200207519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11D5E1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CAD2D" id="Rectangle 937" o:spid="_x0000_s1045" style="position:absolute;left:0;text-align:left;margin-left:1073.5pt;margin-top:678.4pt;width:58.9pt;height:11.95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" filled="f" stroked="f" strokeweight=".25pt">
                <v:textbox inset="1pt,1pt,1pt,1pt">
                  <w:txbxContent>
                    <w:p w14:paraId="2F11D5E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40EC5BC0" wp14:editId="4688A16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2002075200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6D521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C5BC0" id="Rectangle 936" o:spid="_x0000_s1046" style="position:absolute;left:0;text-align:left;margin-left:1031.8pt;margin-top:678.4pt;width:37.3pt;height:11.95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" filled="f" stroked="f" strokeweight=".25pt">
                <v:textbox inset="1pt,1pt,1pt,1pt">
                  <w:txbxContent>
                    <w:p w14:paraId="5A46D52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02A4BF4B" wp14:editId="054B4FAE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2002075201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50758" id="Line 935" o:spid="_x0000_s1026" style="position:absolute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53C78DE" wp14:editId="6BF59F06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2002075202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2D2D7" id="Line 931" o:spid="_x0000_s1026" style="position:absolute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48E29796" wp14:editId="37DE3507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2002075203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7ABF2" id="Line 930" o:spid="_x0000_s1026" style="position:absolute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62A517B8" wp14:editId="728BE74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200207520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52CE0" id="Line 929" o:spid="_x0000_s1026" style="position:absolute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C355FAB" wp14:editId="26A41623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2002075205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D8207" id="Line 928" o:spid="_x0000_s1026" style="position:absolute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FF20FA8" wp14:editId="044FA32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2002075206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B3C43" w14:textId="77777777" w:rsidR="00FD754C" w:rsidRPr="00830E34" w:rsidRDefault="00FD754C" w:rsidP="00FD75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2EF3B80C" w14:textId="77777777" w:rsidR="00FD754C" w:rsidRPr="00A166F7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6E878CD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F6F4583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ACA81CA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5E1FC00" w14:textId="77777777" w:rsidR="00FD754C" w:rsidRPr="00F039FE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698D48C4" w14:textId="77777777" w:rsidR="00FD754C" w:rsidRPr="00D01384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20FA8" id="Rectangle 927" o:spid="_x0000_s1047" style="position:absolute;left:0;text-align:left;margin-left:990pt;margin-top:756.45pt;width:142pt;height:17.0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" filled="f" stroked="f" strokeweight=".25pt">
                <v:textbox inset="1pt,1pt,1pt,1pt">
                  <w:txbxContent>
                    <w:p w14:paraId="6A6B3C43" w14:textId="77777777" w:rsidR="00FD754C" w:rsidRPr="00830E34" w:rsidRDefault="00FD754C" w:rsidP="00FD754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2EF3B80C" w14:textId="77777777" w:rsidR="00FD754C" w:rsidRPr="00A166F7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6E878CD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F6F4583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ACA81CA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5E1FC00" w14:textId="77777777" w:rsidR="00FD754C" w:rsidRPr="00F039FE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698D48C4" w14:textId="77777777" w:rsidR="00FD754C" w:rsidRPr="00D01384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7E330A92" wp14:editId="07298977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2002075207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37483" id="Line 926" o:spid="_x0000_s1026" style="position:absolute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F8B489C" wp14:editId="7D6D73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002075208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4C736" id="Line 925" o:spid="_x0000_s1026" style="position:absolute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6AEA106B" wp14:editId="3084DA6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00207520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2D6CF4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A106B" id="Rectangle 924" o:spid="_x0000_s1048" style="position:absolute;left:0;text-align:left;margin-left:1081.45pt;margin-top:732.95pt;width:39.25pt;height:11.95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" filled="f" stroked="f" strokeweight=".25pt">
                <v:textbox inset="1pt,1pt,1pt,1pt">
                  <w:txbxContent>
                    <w:p w14:paraId="6C2D6CF4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73BC3D52" wp14:editId="178955B2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002075210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9C01B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C3D52" id="Rectangle 922" o:spid="_x0000_s1049" style="position:absolute;left:0;text-align:left;margin-left:990pt;margin-top:678.4pt;width:37.35pt;height:11.95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" filled="f" stroked="f" strokeweight=".25pt">
                <v:textbox inset="1pt,1pt,1pt,1pt">
                  <w:txbxContent>
                    <w:p w14:paraId="25B9C01B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0AA95E84" wp14:editId="1E9BA10E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002075211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82925" id="Line 921" o:spid="_x0000_s1026" style="position:absolute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537E6B47" wp14:editId="33E670CA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002075212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B2560" id="Line 920" o:spid="_x0000_s1026" style="position:absolute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A81C1BD" wp14:editId="4EF226A8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002075213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A06E2" id="Line 919" o:spid="_x0000_s1026" style="position:absolute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3AC1E14F" wp14:editId="3AED6B37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00207521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7BB728" w14:textId="77777777" w:rsidR="0071499E" w:rsidRDefault="0071499E" w:rsidP="0071499E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132E644F" w14:textId="77777777" w:rsidR="0071499E" w:rsidRDefault="0071499E" w:rsidP="0071499E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Логическая схема</w:t>
                            </w:r>
                          </w:p>
                          <w:p w14:paraId="75CAD7F4" w14:textId="77777777" w:rsidR="0071499E" w:rsidRPr="0059355D" w:rsidRDefault="0071499E" w:rsidP="0071499E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базы данных</w:t>
                            </w:r>
                          </w:p>
                          <w:p w14:paraId="735A68EC" w14:textId="72D6E6EC" w:rsidR="00FD754C" w:rsidRPr="00FD754C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1E14F" id="Rectangle 918" o:spid="_x0000_s1050" style="position:absolute;left:0;text-align:left;margin-left:824.8pt;margin-top:680pt;width:159.25pt;height:62.2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" filled="f" stroked="f" strokeweight=".25pt">
                <v:textbox inset="1pt,1pt,1pt,1pt">
                  <w:txbxContent>
                    <w:p w14:paraId="467BB728" w14:textId="77777777" w:rsidR="0071499E" w:rsidRDefault="0071499E" w:rsidP="0071499E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132E644F" w14:textId="77777777" w:rsidR="0071499E" w:rsidRDefault="0071499E" w:rsidP="0071499E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Логическая схема</w:t>
                      </w:r>
                    </w:p>
                    <w:p w14:paraId="75CAD7F4" w14:textId="77777777" w:rsidR="0071499E" w:rsidRPr="0059355D" w:rsidRDefault="0071499E" w:rsidP="0071499E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базы данных</w:t>
                      </w:r>
                    </w:p>
                    <w:p w14:paraId="735A68EC" w14:textId="72D6E6EC" w:rsidR="00FD754C" w:rsidRPr="00FD754C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4136FCD0" wp14:editId="758D9D9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002075215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C692D" id="Line 917" o:spid="_x0000_s1026" style="position:absolute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54E47902" wp14:editId="5C032DF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002075216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43EE7" id="Line 901" o:spid="_x0000_s1026" style="position:absolute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01087B8A" wp14:editId="3D77FFD3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02075217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E4A13" id="Line 900" o:spid="_x0000_s1026" style="position:absolute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F9E1F50" wp14:editId="30242751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02075218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72CE7" id="Line 899" o:spid="_x0000_s1026" style="position:absolute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76050D70" wp14:editId="3AE178AD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20020752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3F176" id="Line 898" o:spid="_x0000_s1026" style="position:absolute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76DF4967" wp14:editId="6F0FFC56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2002075220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5930F" id="Line 897" o:spid="_x0000_s1026" style="position:absolute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53505C43" wp14:editId="4CF05B4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2002075221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4A39B2" w14:textId="77777777" w:rsidR="0071499E" w:rsidRPr="00D97D7C" w:rsidRDefault="0071499E" w:rsidP="0071499E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B7237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Pr="00DB72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04</w:t>
                            </w:r>
                            <w:r w:rsidRPr="00DB72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DB72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00</w:t>
                            </w:r>
                            <w:r w:rsidRPr="00DB72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  <w:p w14:paraId="6E78233D" w14:textId="217F28BA" w:rsidR="00FD754C" w:rsidRPr="00D97D7C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05C43" id="Rectangle 896" o:spid="_x0000_s1051" style="position:absolute;left:0;text-align:left;margin-left:823.9pt;margin-top:647.65pt;width:307.8pt;height:18.4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" filled="f" stroked="f" strokeweight=".25pt">
                <v:textbox inset="1pt,1pt,1pt,1pt">
                  <w:txbxContent>
                    <w:p w14:paraId="264A39B2" w14:textId="77777777" w:rsidR="0071499E" w:rsidRPr="00D97D7C" w:rsidRDefault="0071499E" w:rsidP="0071499E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B7237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Pr="00DB7237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04</w:t>
                      </w:r>
                      <w:r w:rsidRPr="00DB72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Pr="00DB7237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00</w:t>
                      </w:r>
                      <w:r w:rsidRPr="00DB72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  <w:p w14:paraId="6E78233D" w14:textId="217F28BA" w:rsidR="00FD754C" w:rsidRPr="00D97D7C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3BEA333E" wp14:editId="22BCAED0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2002075222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ECBE98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A333E" id="Rectangle 895" o:spid="_x0000_s1052" style="position:absolute;left:0;text-align:left;margin-left:1013.1pt;margin-top:732.9pt;width:28.9pt;height:12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" filled="f" stroked="f" strokeweight=".25pt">
                <v:textbox inset="1pt,1pt,1pt,1pt">
                  <w:txbxContent>
                    <w:p w14:paraId="11ECBE98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3B8B1A82" wp14:editId="6284C8DD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2002075223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588231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B1A82" id="Rectangle 893" o:spid="_x0000_s1053" style="position:absolute;left:0;text-align:left;margin-left:795.35pt;margin-top:691.8pt;width:25.3pt;height:11.9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" filled="f" stroked="f" strokeweight=".25pt">
                <v:textbox inset="1pt,1pt,1pt,1pt">
                  <w:txbxContent>
                    <w:p w14:paraId="4258823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1B1AA5BF" wp14:editId="68555398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200207522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877BC0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AA5BF" id="Rectangle 892" o:spid="_x0000_s1054" style="position:absolute;left:0;text-align:left;margin-left:754.3pt;margin-top:691.8pt;width:38.85pt;height:11.9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" filled="f" stroked="f" strokeweight=".25pt">
                <v:textbox inset="1pt,1pt,1pt,1pt">
                  <w:txbxContent>
                    <w:p w14:paraId="58877BC0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2C74EBCD" wp14:editId="1C86DB6F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2002075225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A34871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4EBCD" id="Rectangle 891" o:spid="_x0000_s1055" style="position:absolute;left:0;text-align:left;margin-left:685.55pt;margin-top:691.8pt;width:65.15pt;height:11.9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" filled="f" stroked="f" strokeweight=".25pt">
                <v:textbox inset="1pt,1pt,1pt,1pt">
                  <w:txbxContent>
                    <w:p w14:paraId="60A3487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7C9D017E" wp14:editId="2E4F4C9D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2002075226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C3802" id="Line 888" o:spid="_x0000_s1026" style="position:absolute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33AF708" wp14:editId="7823B922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2002075227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16E66" id="Line 887" o:spid="_x0000_s1026" style="position:absolute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0D823548" wp14:editId="5742BC3C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2002075228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62444" id="Line 886" o:spid="_x0000_s1026" style="position:absolute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363C22AA" wp14:editId="3C0A9792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2002075229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E8C0E" id="Line 885" o:spid="_x0000_s1026" style="position:absolute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7D657E46" wp14:editId="39AA3326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2002075230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ADF55" id="Line 884" o:spid="_x0000_s1026" style="position:absolute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51790C0D" wp14:editId="2BD020FF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2002075231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25596" id="Line 882" o:spid="_x0000_s1026" style="position:absolute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6A8E9B0B" wp14:editId="7BDEEEFA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2002075232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96554" id="Line 942" o:spid="_x0000_s1026" style="position:absolute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3282E1EF" wp14:editId="62226411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002075233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F1FEC" id="Line 943" o:spid="_x0000_s1026" style="position:absolute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C65BCA3" wp14:editId="46029899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2002075234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F1321" w14:textId="77777777" w:rsidR="00FD754C" w:rsidRPr="00315A10" w:rsidRDefault="00FD754C" w:rsidP="00FD754C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5BCA3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6" type="#_x0000_t202" style="position:absolute;left:0;text-align:left;margin-left:999.5pt;margin-top:694.4pt;width:14.3pt;height:41.2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" filled="f" stroked="f">
                <v:textbox>
                  <w:txbxContent>
                    <w:p w14:paraId="731F1321" w14:textId="77777777" w:rsidR="00FD754C" w:rsidRPr="00315A10" w:rsidRDefault="00FD754C" w:rsidP="00FD754C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DE15B0" w14:textId="258FB163" w:rsidR="00FD754C" w:rsidRDefault="00FD754C">
      <w:pPr>
        <w:jc w:val="left"/>
        <w:rPr>
          <w:rFonts w:ascii="ISOCPEUR" w:hAnsi="ISOCPEUR"/>
          <w:b/>
          <w:i/>
          <w:lang w:val="ru-RU"/>
        </w:rPr>
      </w:pPr>
    </w:p>
    <w:sectPr w:rsidR="00FD754C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CB9ED" w14:textId="77777777" w:rsidR="00DB2FF2" w:rsidRDefault="00DB2FF2" w:rsidP="00CC4C24">
      <w:r>
        <w:separator/>
      </w:r>
    </w:p>
  </w:endnote>
  <w:endnote w:type="continuationSeparator" w:id="0">
    <w:p w14:paraId="5BB525CC" w14:textId="77777777" w:rsidR="00DB2FF2" w:rsidRDefault="00DB2FF2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8BA75" w14:textId="77777777" w:rsidR="00DB2FF2" w:rsidRDefault="00DB2FF2" w:rsidP="00CC4C24">
      <w:r>
        <w:separator/>
      </w:r>
    </w:p>
  </w:footnote>
  <w:footnote w:type="continuationSeparator" w:id="0">
    <w:p w14:paraId="2064BD62" w14:textId="77777777" w:rsidR="00DB2FF2" w:rsidRDefault="00DB2FF2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14179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7748A"/>
    <w:rsid w:val="002A56A9"/>
    <w:rsid w:val="003159CE"/>
    <w:rsid w:val="00315A10"/>
    <w:rsid w:val="00315B02"/>
    <w:rsid w:val="003464E5"/>
    <w:rsid w:val="00352966"/>
    <w:rsid w:val="00363119"/>
    <w:rsid w:val="003731F1"/>
    <w:rsid w:val="00394D9E"/>
    <w:rsid w:val="003E64AF"/>
    <w:rsid w:val="003F2DC2"/>
    <w:rsid w:val="003F5F46"/>
    <w:rsid w:val="00402DD8"/>
    <w:rsid w:val="0044021A"/>
    <w:rsid w:val="004829D9"/>
    <w:rsid w:val="004C6286"/>
    <w:rsid w:val="004E6D72"/>
    <w:rsid w:val="004F7AD2"/>
    <w:rsid w:val="00502CE6"/>
    <w:rsid w:val="00526339"/>
    <w:rsid w:val="0059355D"/>
    <w:rsid w:val="005A786F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1499E"/>
    <w:rsid w:val="007363C6"/>
    <w:rsid w:val="00762A40"/>
    <w:rsid w:val="007762DD"/>
    <w:rsid w:val="00786586"/>
    <w:rsid w:val="007946A9"/>
    <w:rsid w:val="007E20F5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94981"/>
    <w:rsid w:val="009C30B3"/>
    <w:rsid w:val="009E3B15"/>
    <w:rsid w:val="00A11AA8"/>
    <w:rsid w:val="00A15230"/>
    <w:rsid w:val="00A27A0C"/>
    <w:rsid w:val="00A302D1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277AA"/>
    <w:rsid w:val="00B33689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DB2FF2"/>
    <w:rsid w:val="00E01A92"/>
    <w:rsid w:val="00E06A6A"/>
    <w:rsid w:val="00E72F49"/>
    <w:rsid w:val="00E86168"/>
    <w:rsid w:val="00F314BD"/>
    <w:rsid w:val="00F5617C"/>
    <w:rsid w:val="00F63C09"/>
    <w:rsid w:val="00F7753F"/>
    <w:rsid w:val="00F77BAA"/>
    <w:rsid w:val="00F90D88"/>
    <w:rsid w:val="00F9638C"/>
    <w:rsid w:val="00FB57D4"/>
    <w:rsid w:val="00FD48D1"/>
    <w:rsid w:val="00FD615C"/>
    <w:rsid w:val="00FD754C"/>
    <w:rsid w:val="00FE10E6"/>
    <w:rsid w:val="00FE157A"/>
    <w:rsid w:val="00FE4D4C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  <w:style w:type="character" w:customStyle="1" w:styleId="HeaderChar">
    <w:name w:val="Header Char"/>
    <w:basedOn w:val="DefaultParagraphFont"/>
    <w:link w:val="Header"/>
    <w:rsid w:val="00FD754C"/>
    <w:rPr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F9433-A6AB-4B2B-8103-84A09A0B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Siarhei Siarheyeu</cp:lastModifiedBy>
  <cp:revision>6</cp:revision>
  <cp:lastPrinted>2018-05-31T03:03:00Z</cp:lastPrinted>
  <dcterms:created xsi:type="dcterms:W3CDTF">2023-05-20T17:20:00Z</dcterms:created>
  <dcterms:modified xsi:type="dcterms:W3CDTF">2023-05-24T05:14:00Z</dcterms:modified>
</cp:coreProperties>
</file>