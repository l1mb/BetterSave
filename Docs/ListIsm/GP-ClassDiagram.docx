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D167" w14:textId="2E93E4ED" w:rsidR="00FD754C" w:rsidRPr="00B11D53" w:rsidRDefault="00FD754C" w:rsidP="00FD754C">
      <w:pPr>
        <w:pStyle w:val="ac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55712" behindDoc="1" locked="0" layoutInCell="1" allowOverlap="1" wp14:anchorId="149E7E9A" wp14:editId="119DCECB">
            <wp:simplePos x="0" y="0"/>
            <wp:positionH relativeFrom="page">
              <wp:posOffset>922040</wp:posOffset>
            </wp:positionH>
            <wp:positionV relativeFrom="paragraph">
              <wp:posOffset>0</wp:posOffset>
            </wp:positionV>
            <wp:extent cx="13913485" cy="9079858"/>
            <wp:effectExtent l="0" t="0" r="0" b="7620"/>
            <wp:wrapNone/>
            <wp:docPr id="200207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5155" name="Рисунок 2002075155"/>
                    <pic:cNvPicPr/>
                  </pic:nvPicPr>
                  <pic:blipFill>
                    <a:blip r:embed="rId7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3485" cy="907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ABA2888" wp14:editId="0341BE21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2002075180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256D6" w14:textId="77777777" w:rsidR="00FD754C" w:rsidRPr="00136FC4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ABA2888" id="Rectangle 904" o:spid="_x0000_s1026" style="position:absolute;left:0;text-align:left;margin-left:683pt;margin-top:705.3pt;width:102.9pt;height:11.9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" filled="f" stroked="f" strokeweight=".25pt">
                <v:textbox inset="1pt,1pt,1pt,1pt">
                  <w:txbxContent>
                    <w:p w14:paraId="7D2256D6" w14:textId="77777777" w:rsidR="00FD754C" w:rsidRPr="00136FC4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53240E0" wp14:editId="43EF9D94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200207518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6A52DE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53240E0" id="Rectangle 916" o:spid="_x0000_s1027" style="position:absolute;left:0;text-align:left;margin-left:683.1pt;margin-top:773.45pt;width:67.7pt;height:11.9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" filled="f" stroked="f" strokeweight=".25pt">
                <v:textbox inset="1pt,1pt,1pt,1pt">
                  <w:txbxContent>
                    <w:p w14:paraId="296A52D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 Н. 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1B286C5" wp14:editId="66B93F1F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200207518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D5D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1B286C5" id="Rectangle 889" o:spid="_x0000_s1028" style="position:absolute;left:0;text-align:left;margin-left:631pt;margin-top:692.4pt;width:20.8pt;height:11.9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" filled="f" stroked="f" strokeweight=".25pt">
                <v:textbox inset="1pt,1pt,1pt,1pt">
                  <w:txbxContent>
                    <w:p w14:paraId="03A0DD5D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1A849F4" wp14:editId="5029D481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8E72A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1A849F4" id="_x0000_s1029" style="position:absolute;left:0;text-align:left;margin-left:655.1pt;margin-top:692.35pt;width:24pt;height:11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" filled="f" stroked="f" strokeweight=".25pt">
                <v:textbox inset="1pt,1pt,1pt,1pt">
                  <w:txbxContent>
                    <w:p w14:paraId="4D58E72A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FCA41E9" wp14:editId="3D4F7ACF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8E034B7" id="Прямая соединительная линия 18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F1F5172" wp14:editId="3C767EEB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2002075183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920CE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015C63EB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5071E31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F1F5172" id="Rectangle 910" o:spid="_x0000_s1030" style="position:absolute;left:0;text-align:left;margin-left:682.9pt;margin-top:732.35pt;width:67.9pt;height:11.9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" filled="f" stroked="f" strokeweight=".25pt">
                <v:textbox inset="1pt,1pt,1pt,1pt">
                  <w:txbxContent>
                    <w:p w14:paraId="66A920C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 С.</w:t>
                      </w:r>
                    </w:p>
                    <w:p w14:paraId="015C63EB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5071E31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75D72B2" wp14:editId="67060448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2002075184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2F14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239028DC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6C7C4C7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78F9666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75D72B2" id="Rectangle 907" o:spid="_x0000_s1031" style="position:absolute;left:0;text-align:left;margin-left:682.95pt;margin-top:718.75pt;width:67.85pt;height:11.9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" filled="f" stroked="f" strokeweight=".25pt">
                <v:textbox inset="1pt,1pt,1pt,1pt">
                  <w:txbxContent>
                    <w:p w14:paraId="3C22F14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 С.</w:t>
                      </w:r>
                    </w:p>
                    <w:p w14:paraId="239028DC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6C7C4C7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778F9666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CDF3464" wp14:editId="49E9D24B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18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D357502" id="Line 883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A356BBA" wp14:editId="5E72884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200207518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B618FC3" id="Rectangle 880" o:spid="_x0000_s1026" style="position:absolute;margin-left:177.9pt;margin-top:-170.1pt;width:800.65pt;height:1111.9pt;rotation:90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" filled="f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AE3C19E" wp14:editId="3E87CDD3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200207518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9C768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AE3C19E" id="Rectangle 923" o:spid="_x0000_s1032" style="position:absolute;left:0;text-align:left;margin-left:1047.85pt;margin-top:732.95pt;width:37.35pt;height:11.9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" filled="f" stroked="f" strokeweight=".25pt">
                <v:textbox inset="1pt,1pt,1pt,1pt">
                  <w:txbxContent>
                    <w:p w14:paraId="5A89C76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AEFE234" wp14:editId="5FC5DAD3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2002075188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3C076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AEFE234" id="Rectangle 894" o:spid="_x0000_s1033" style="position:absolute;left:0;text-align:left;margin-left:992.05pt;margin-top:732.95pt;width:24.55pt;height:11.9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" filled="f" stroked="f" strokeweight=".25pt">
                <v:textbox inset="1pt,1pt,1pt,1pt">
                  <w:txbxContent>
                    <w:p w14:paraId="72B3C076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468CD42" wp14:editId="0397397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2002075189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B6D58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468CD42" id="Rectangle 934" o:spid="_x0000_s1034" style="position:absolute;left:0;text-align:left;margin-left:685.55pt;margin-top:745.8pt;width:65.15pt;height:11.9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" filled="f" stroked="f" strokeweight=".25pt">
                <v:textbox inset="1pt,1pt,1pt,1pt">
                  <w:txbxContent>
                    <w:p w14:paraId="74EB6D58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B835D12" wp14:editId="59965E25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200207519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EBA30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B835D12" id="Rectangle 933" o:spid="_x0000_s1035" style="position:absolute;left:0;text-align:left;margin-left:629.15pt;margin-top:745.8pt;width:53.85pt;height:11.9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" filled="f" stroked="f" strokeweight=".25pt">
                <v:textbox inset="1pt,1pt,1pt,1pt">
                  <w:txbxContent>
                    <w:p w14:paraId="06CEBA30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8A68CC7" wp14:editId="2873983E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2002075191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C98899" w14:textId="77777777" w:rsidR="00FD754C" w:rsidRPr="00EE6B5A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8A68CC7" id="Rectangle 915" o:spid="_x0000_s1036" style="position:absolute;left:0;text-align:left;margin-left:629.15pt;margin-top:773.45pt;width:53.85pt;height:11.9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" filled="f" stroked="f" strokeweight=".25pt">
                <v:textbox inset="1pt,1pt,1pt,1pt">
                  <w:txbxContent>
                    <w:p w14:paraId="43C9889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Утв</w:t>
                      </w:r>
                      <w:r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5A4565E" wp14:editId="3C9237C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2002075192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A2229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Т.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5A4565E" id="Rectangle 909" o:spid="_x0000_s1037" style="position:absolute;left:0;text-align:left;margin-left:629.15pt;margin-top:732.3pt;width:53.85pt;height:11.9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" filled="f" stroked="f" strokeweight=".25pt">
                <v:textbox inset="1pt,1pt,1pt,1pt">
                  <w:txbxContent>
                    <w:p w14:paraId="258A2229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Т.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073A3CA" wp14:editId="7F5F60E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2002075193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D4ACC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073A3CA" id="Rectangle 906" o:spid="_x0000_s1038" style="position:absolute;left:0;text-align:left;margin-left:629.15pt;margin-top:718.8pt;width:53.85pt;height:11.9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" filled="f" stroked="f" strokeweight=".25pt">
                <v:textbox inset="1pt,1pt,1pt,1pt">
                  <w:txbxContent>
                    <w:p w14:paraId="3F4D4ACC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Пров.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916A7E4" wp14:editId="45337B1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200207519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3B4E07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916A7E4" id="Rectangle 903" o:spid="_x0000_s1039" style="position:absolute;left:0;text-align:left;margin-left:629.15pt;margin-top:705.3pt;width:53.85pt;height:11.9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" filled="f" stroked="f" strokeweight=".25pt">
                <v:textbox inset="1pt,1pt,1pt,1pt">
                  <w:txbxContent>
                    <w:p w14:paraId="133B4E07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3051F94" wp14:editId="569959E4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2002075195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2D14D1" w14:textId="77777777" w:rsidR="00FD754C" w:rsidRPr="00627B06" w:rsidRDefault="00FD754C" w:rsidP="00FD754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D849190" w14:textId="77777777" w:rsidR="00FD754C" w:rsidRPr="00627B06" w:rsidRDefault="00FD754C" w:rsidP="00FD754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3051F94" id="Rectangle 941" o:spid="_x0000_s1040" style="position:absolute;left:0;text-align:left;margin-left:1073.5pt;margin-top:705.15pt;width:58.9pt;height:11.9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" filled="f" stroked="f" strokeweight=".25pt">
                <v:textbox inset="1pt,1pt,1pt,1pt">
                  <w:txbxContent>
                    <w:p w14:paraId="652D14D1" w14:textId="77777777" w:rsidR="00FD754C" w:rsidRPr="00627B06" w:rsidRDefault="00FD754C" w:rsidP="00FD754C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D849190" w14:textId="77777777" w:rsidR="00FD754C" w:rsidRPr="00627B06" w:rsidRDefault="00FD754C" w:rsidP="00FD754C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41A5399" wp14:editId="1105F146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2002075196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0E98D" w14:textId="77777777" w:rsidR="00FD754C" w:rsidRPr="00627B06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41A5399" id="Rectangle 940" o:spid="_x0000_s1041" style="position:absolute;left:0;text-align:left;margin-left:1031.8pt;margin-top:705.15pt;width:37.3pt;height:11.9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" filled="f" stroked="f" strokeweight=".25pt">
                <v:textbox inset="1pt,1pt,1pt,1pt">
                  <w:txbxContent>
                    <w:p w14:paraId="31D0E98D" w14:textId="77777777" w:rsidR="00FD754C" w:rsidRPr="00627B06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C05B1FE" wp14:editId="718A3383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2002075197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9C8E74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C05B1FE" id="Rectangle 939" o:spid="_x0000_s1042" style="position:absolute;left:0;text-align:left;margin-left:824.9pt;margin-top:748.5pt;width:159.25pt;height:35.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" filled="f" stroked="f" strokeweight=".25pt">
                <v:textbox inset="1pt,1pt,1pt,1pt">
                  <w:txbxContent>
                    <w:p w14:paraId="369C8E74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DE72B6A" wp14:editId="0879610C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200207519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D6A3F37" id="Line 938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38CAD2D" wp14:editId="36DC6A72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200207519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1D5E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38CAD2D" id="Rectangle 937" o:spid="_x0000_s1043" style="position:absolute;left:0;text-align:left;margin-left:1073.5pt;margin-top:678.4pt;width:58.9pt;height:11.9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" filled="f" stroked="f" strokeweight=".25pt">
                <v:textbox inset="1pt,1pt,1pt,1pt">
                  <w:txbxContent>
                    <w:p w14:paraId="2F11D5E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0EC5BC0" wp14:editId="4688A16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2002075200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6D52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0EC5BC0" id="Rectangle 936" o:spid="_x0000_s1044" style="position:absolute;left:0;text-align:left;margin-left:1031.8pt;margin-top:678.4pt;width:37.3pt;height:11.9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" filled="f" stroked="f" strokeweight=".25pt">
                <v:textbox inset="1pt,1pt,1pt,1pt">
                  <w:txbxContent>
                    <w:p w14:paraId="5A46D52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2A4BF4B" wp14:editId="054B4FA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2002075201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B50758" id="Line 935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53C78DE" wp14:editId="6BF59F06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2002075202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0F2D2D7" id="Line 931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48E29796" wp14:editId="37DE3507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200207520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197ABF2" id="Line 930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2A517B8" wp14:editId="728BE74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200207520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552CE0" id="Line 929" o:spid="_x0000_s1026" style="position:absolute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55FAB" wp14:editId="26A41623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2002075205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53D8207" id="Line 928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FF20FA8" wp14:editId="044FA32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2002075206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B3C43" w14:textId="77777777" w:rsidR="00FD754C" w:rsidRPr="00830E34" w:rsidRDefault="00FD754C" w:rsidP="00FD75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2EF3B80C" w14:textId="77777777" w:rsidR="00FD754C" w:rsidRPr="00A166F7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6E878CD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6F4583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ACA81CA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5E1FC00" w14:textId="77777777" w:rsidR="00FD754C" w:rsidRPr="00F039FE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98D48C4" w14:textId="77777777" w:rsidR="00FD754C" w:rsidRPr="00D01384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FF20FA8" id="Rectangle 927" o:spid="_x0000_s1045" style="position:absolute;left:0;text-align:left;margin-left:990pt;margin-top:756.45pt;width:142pt;height:17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" filled="f" stroked="f" strokeweight=".25pt">
                <v:textbox inset="1pt,1pt,1pt,1pt">
                  <w:txbxContent>
                    <w:p w14:paraId="6A6B3C43" w14:textId="77777777" w:rsidR="00FD754C" w:rsidRPr="00830E34" w:rsidRDefault="00FD754C" w:rsidP="00FD75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2EF3B80C" w14:textId="77777777" w:rsidR="00FD754C" w:rsidRPr="00A166F7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6E878CD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6F4583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ACA81CA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5E1FC00" w14:textId="77777777" w:rsidR="00FD754C" w:rsidRPr="00F039FE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98D48C4" w14:textId="77777777" w:rsidR="00FD754C" w:rsidRPr="00D01384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E330A92" wp14:editId="07298977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002075207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CB37483" id="Line 926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F8B489C" wp14:editId="7D6D73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00207520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F24C736" id="Line 925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AEA106B" wp14:editId="3084DA6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00207520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D6CF4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AEA106B" id="Rectangle 924" o:spid="_x0000_s1046" style="position:absolute;left:0;text-align:left;margin-left:1081.45pt;margin-top:732.95pt;width:39.25pt;height:11.9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" filled="f" stroked="f" strokeweight=".25pt">
                <v:textbox inset="1pt,1pt,1pt,1pt">
                  <w:txbxContent>
                    <w:p w14:paraId="6C2D6CF4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3BC3D52" wp14:editId="178955B2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002075210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9C01B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3BC3D52" id="Rectangle 922" o:spid="_x0000_s1047" style="position:absolute;left:0;text-align:left;margin-left:990pt;margin-top:678.4pt;width:37.35pt;height:11.9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" filled="f" stroked="f" strokeweight=".25pt">
                <v:textbox inset="1pt,1pt,1pt,1pt">
                  <w:txbxContent>
                    <w:p w14:paraId="25B9C01B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A95E84" wp14:editId="1E9BA10E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002075211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F482925" id="Line 921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37E6B47" wp14:editId="33E670CA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002075212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81B2560" id="Line 920" o:spid="_x0000_s1026" style="position:absolute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A81C1BD" wp14:editId="4EF226A8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00207521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1FA06E2" id="Line 919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AC1E14F" wp14:editId="3AED6B37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00207521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0BA233" w14:textId="77777777" w:rsidR="00FD754C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965DCF4" w14:textId="77777777" w:rsidR="00FD754C" w:rsidRPr="004E6D72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E6D7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классов </w:t>
                            </w:r>
                          </w:p>
                          <w:p w14:paraId="13DA41CD" w14:textId="77777777" w:rsidR="00FD754C" w:rsidRPr="0027748A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E6D7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модуля целей</w:t>
                            </w:r>
                          </w:p>
                          <w:p w14:paraId="735A68EC" w14:textId="72D6E6EC" w:rsidR="00FD754C" w:rsidRPr="00FD754C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AC1E14F" id="Rectangle 918" o:spid="_x0000_s1048" style="position:absolute;left:0;text-align:left;margin-left:824.8pt;margin-top:680pt;width:159.25pt;height:62.2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" filled="f" stroked="f" strokeweight=".25pt">
                <v:textbox inset="1pt,1pt,1pt,1pt">
                  <w:txbxContent>
                    <w:p w14:paraId="620BA233" w14:textId="77777777" w:rsidR="00FD754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3965DCF4" w14:textId="77777777" w:rsidR="00FD754C" w:rsidRPr="004E6D72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4E6D7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классов </w:t>
                      </w:r>
                    </w:p>
                    <w:p w14:paraId="13DA41CD" w14:textId="77777777" w:rsidR="00FD754C" w:rsidRPr="0027748A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4E6D7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модуля целей</w:t>
                      </w:r>
                    </w:p>
                    <w:p w14:paraId="735A68EC" w14:textId="72D6E6EC" w:rsidR="00FD754C" w:rsidRPr="00FD754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136FCD0" wp14:editId="758D9D9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002075215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B4C692D" id="Line 917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4E47902" wp14:editId="5C032DF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02075216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743EE7" id="Line 901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087B8A" wp14:editId="3D77FFD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02075217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F5E4A13" id="Line 900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F9E1F50" wp14:editId="3024275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020752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0C72CE7" id="Line 899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050D70" wp14:editId="3AE178AD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20020752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B33F176" id="Line 898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6DF4967" wp14:editId="6F0FFC56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2002075220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635930F" id="Line 897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3505C43" wp14:editId="4CF05B4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2002075221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78233D" w14:textId="03D6EC5F" w:rsidR="00FD754C" w:rsidRPr="00D97D7C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4516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00.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3505C43" id="Rectangle 896" o:spid="_x0000_s1049" style="position:absolute;left:0;text-align:left;margin-left:823.9pt;margin-top:647.65pt;width:307.8pt;height:18.4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" filled="f" stroked="f" strokeweight=".25pt">
                <v:textbox inset="1pt,1pt,1pt,1pt">
                  <w:txbxContent>
                    <w:p w14:paraId="6E78233D" w14:textId="03D6EC5F" w:rsidR="00FD754C" w:rsidRPr="00D97D7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4516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.00.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BEA333E" wp14:editId="22BCAED0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2002075222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ECBE98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BEA333E" id="Rectangle 895" o:spid="_x0000_s1050" style="position:absolute;left:0;text-align:left;margin-left:1013.1pt;margin-top:732.9pt;width:28.9pt;height:12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" filled="f" stroked="f" strokeweight=".25pt">
                <v:textbox inset="1pt,1pt,1pt,1pt">
                  <w:txbxContent>
                    <w:p w14:paraId="11ECBE9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B8B1A82" wp14:editId="6284C8DD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200207522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8823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B8B1A82" id="Rectangle 893" o:spid="_x0000_s1051" style="position:absolute;left:0;text-align:left;margin-left:795.35pt;margin-top:691.8pt;width:25.3pt;height:11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" filled="f" stroked="f" strokeweight=".25pt">
                <v:textbox inset="1pt,1pt,1pt,1pt">
                  <w:txbxContent>
                    <w:p w14:paraId="4258823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B1AA5BF" wp14:editId="68555398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200207522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77BC0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B1AA5BF" id="Rectangle 892" o:spid="_x0000_s1052" style="position:absolute;left:0;text-align:left;margin-left:754.3pt;margin-top:691.8pt;width:38.85pt;height:11.9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" filled="f" stroked="f" strokeweight=".25pt">
                <v:textbox inset="1pt,1pt,1pt,1pt">
                  <w:txbxContent>
                    <w:p w14:paraId="58877BC0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C74EBCD" wp14:editId="1C86DB6F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2002075225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3487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C74EBCD" id="Rectangle 891" o:spid="_x0000_s1053" style="position:absolute;left:0;text-align:left;margin-left:685.55pt;margin-top:691.8pt;width:65.15pt;height:11.9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" filled="f" stroked="f" strokeweight=".25pt">
                <v:textbox inset="1pt,1pt,1pt,1pt">
                  <w:txbxContent>
                    <w:p w14:paraId="60A3487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C9D017E" wp14:editId="2E4F4C9D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2002075226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D7C3802" id="Line 888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33AF708" wp14:editId="7823B922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2002075227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5616E66" id="Line 887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D823548" wp14:editId="5742BC3C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200207522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D462444" id="Line 886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63C22AA" wp14:editId="3C0A9792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2002075229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74E8C0E" id="Line 885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D657E46" wp14:editId="39AA3326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230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7BADF55" id="Line 884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1790C0D" wp14:editId="2BD020FF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2002075231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DA25596" id="Line 882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A8E9B0B" wp14:editId="7BDEEEFA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2002075232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5996554" id="Line 942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282E1EF" wp14:editId="6222641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002075233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22F1FEC" id="Line 943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" strokeweight="2pt"/>
            </w:pict>
          </mc:Fallback>
        </mc:AlternateContent>
      </w:r>
    </w:p>
    <w:p w14:paraId="50DE15B0" w14:textId="7AC21C5B" w:rsidR="00FD754C" w:rsidRDefault="00D00943">
      <w:pPr>
        <w:jc w:val="left"/>
        <w:rPr>
          <w:rFonts w:ascii="ISOCPEUR" w:hAnsi="ISOCPEUR"/>
          <w:b/>
          <w:i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C65BCA3" wp14:editId="02B46BE9">
                <wp:simplePos x="0" y="0"/>
                <wp:positionH relativeFrom="column">
                  <wp:posOffset>12677140</wp:posOffset>
                </wp:positionH>
                <wp:positionV relativeFrom="paragraph">
                  <wp:posOffset>7935595</wp:posOffset>
                </wp:positionV>
                <wp:extent cx="180000" cy="525600"/>
                <wp:effectExtent l="0" t="0" r="0" b="8255"/>
                <wp:wrapNone/>
                <wp:docPr id="200207523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" cy="5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F1321" w14:textId="25F73AA2" w:rsidR="00FD754C" w:rsidRPr="00D00943" w:rsidRDefault="00D00943" w:rsidP="00FD754C">
                            <w:pP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5BCA3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margin-left:998.2pt;margin-top:624.85pt;width:14.15pt;height:41.4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" filled="f" stroked="f">
                <v:textbox>
                  <w:txbxContent>
                    <w:p w14:paraId="731F1321" w14:textId="25F73AA2" w:rsidR="00FD754C" w:rsidRPr="00D00943" w:rsidRDefault="00D00943" w:rsidP="00FD754C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У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D754C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ACCB8" w14:textId="77777777" w:rsidR="00EC02A2" w:rsidRDefault="00EC02A2" w:rsidP="00CC4C24">
      <w:r>
        <w:separator/>
      </w:r>
    </w:p>
  </w:endnote>
  <w:endnote w:type="continuationSeparator" w:id="0">
    <w:p w14:paraId="70EBF4BD" w14:textId="77777777" w:rsidR="00EC02A2" w:rsidRDefault="00EC02A2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B4AA3" w14:textId="77777777" w:rsidR="00EC02A2" w:rsidRDefault="00EC02A2" w:rsidP="00CC4C24">
      <w:r>
        <w:separator/>
      </w:r>
    </w:p>
  </w:footnote>
  <w:footnote w:type="continuationSeparator" w:id="0">
    <w:p w14:paraId="31DDD510" w14:textId="77777777" w:rsidR="00EC02A2" w:rsidRDefault="00EC02A2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4179"/>
    <w:rsid w:val="00022475"/>
    <w:rsid w:val="0003633B"/>
    <w:rsid w:val="000445C9"/>
    <w:rsid w:val="000A4242"/>
    <w:rsid w:val="000B170A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7748A"/>
    <w:rsid w:val="002A56A9"/>
    <w:rsid w:val="003159CE"/>
    <w:rsid w:val="00315A10"/>
    <w:rsid w:val="00315B02"/>
    <w:rsid w:val="003464E5"/>
    <w:rsid w:val="00352966"/>
    <w:rsid w:val="00363119"/>
    <w:rsid w:val="003731F1"/>
    <w:rsid w:val="00394D9E"/>
    <w:rsid w:val="003E64AF"/>
    <w:rsid w:val="003F2DC2"/>
    <w:rsid w:val="003F5F46"/>
    <w:rsid w:val="00402DD8"/>
    <w:rsid w:val="0044021A"/>
    <w:rsid w:val="004829D9"/>
    <w:rsid w:val="004C6286"/>
    <w:rsid w:val="004E6D72"/>
    <w:rsid w:val="004F7AD2"/>
    <w:rsid w:val="00502CE6"/>
    <w:rsid w:val="00526339"/>
    <w:rsid w:val="0059355D"/>
    <w:rsid w:val="005A786F"/>
    <w:rsid w:val="005C1007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6E05C7"/>
    <w:rsid w:val="00700B31"/>
    <w:rsid w:val="007363C6"/>
    <w:rsid w:val="00762A40"/>
    <w:rsid w:val="007762DD"/>
    <w:rsid w:val="00786586"/>
    <w:rsid w:val="007946A9"/>
    <w:rsid w:val="007E20F5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94981"/>
    <w:rsid w:val="009C30B3"/>
    <w:rsid w:val="009E3B15"/>
    <w:rsid w:val="00A11AA8"/>
    <w:rsid w:val="00A15230"/>
    <w:rsid w:val="00A27A0C"/>
    <w:rsid w:val="00A302D1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33689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0943"/>
    <w:rsid w:val="00D01384"/>
    <w:rsid w:val="00D61512"/>
    <w:rsid w:val="00D97D7C"/>
    <w:rsid w:val="00DB2A0C"/>
    <w:rsid w:val="00E01A92"/>
    <w:rsid w:val="00E06A6A"/>
    <w:rsid w:val="00E72F49"/>
    <w:rsid w:val="00E86168"/>
    <w:rsid w:val="00EC02A2"/>
    <w:rsid w:val="00F314BD"/>
    <w:rsid w:val="00F4516F"/>
    <w:rsid w:val="00F5617C"/>
    <w:rsid w:val="00F63C09"/>
    <w:rsid w:val="00F7753F"/>
    <w:rsid w:val="00F77BAA"/>
    <w:rsid w:val="00F90D88"/>
    <w:rsid w:val="00F9638C"/>
    <w:rsid w:val="00FB57D4"/>
    <w:rsid w:val="00FD48D1"/>
    <w:rsid w:val="00FD615C"/>
    <w:rsid w:val="00FD754C"/>
    <w:rsid w:val="00FE10E6"/>
    <w:rsid w:val="00FE157A"/>
    <w:rsid w:val="00FE4D4C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link w:val="ad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e">
    <w:name w:val="Листинг программы"/>
    <w:pPr>
      <w:suppressAutoHyphens/>
    </w:pPr>
    <w:rPr>
      <w:noProof/>
      <w:lang w:val="ru-RU" w:eastAsia="ru-RU"/>
    </w:rPr>
  </w:style>
  <w:style w:type="paragraph" w:styleId="af">
    <w:name w:val="annotation text"/>
    <w:basedOn w:val="a"/>
    <w:semiHidden/>
    <w:rPr>
      <w:rFonts w:ascii="Journal" w:hAnsi="Journal"/>
      <w:sz w:val="24"/>
    </w:rPr>
  </w:style>
  <w:style w:type="character" w:customStyle="1" w:styleId="ad">
    <w:name w:val="Чертежный Знак"/>
    <w:link w:val="ac"/>
    <w:rsid w:val="00F77BAA"/>
    <w:rPr>
      <w:rFonts w:ascii="ISOCPEUR" w:hAnsi="ISOCPEUR"/>
      <w:i/>
      <w:sz w:val="28"/>
      <w:lang w:val="uk-UA"/>
    </w:rPr>
  </w:style>
  <w:style w:type="character" w:customStyle="1" w:styleId="a4">
    <w:name w:val="Верхний колонтитул Знак"/>
    <w:basedOn w:val="a0"/>
    <w:link w:val="a3"/>
    <w:rsid w:val="00FD754C"/>
    <w:rPr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42B1C-9EB0-4DBA-B6B3-668519E1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9</cp:revision>
  <cp:lastPrinted>2018-05-31T03:03:00Z</cp:lastPrinted>
  <dcterms:created xsi:type="dcterms:W3CDTF">2023-05-20T17:20:00Z</dcterms:created>
  <dcterms:modified xsi:type="dcterms:W3CDTF">2023-06-07T13:03:00Z</dcterms:modified>
</cp:coreProperties>
</file>