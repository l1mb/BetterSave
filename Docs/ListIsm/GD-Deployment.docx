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DD167" w14:textId="4E408A80" w:rsidR="00FD754C" w:rsidRPr="00B11D53" w:rsidRDefault="00535A39" w:rsidP="00FD754C">
      <w:pPr>
        <w:pStyle w:val="ac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55712" behindDoc="1" locked="0" layoutInCell="1" allowOverlap="1" wp14:anchorId="2E19122D" wp14:editId="76EA182A">
            <wp:simplePos x="0" y="0"/>
            <wp:positionH relativeFrom="column">
              <wp:posOffset>476734</wp:posOffset>
            </wp:positionH>
            <wp:positionV relativeFrom="paragraph">
              <wp:posOffset>308602</wp:posOffset>
            </wp:positionV>
            <wp:extent cx="13157533" cy="7479340"/>
            <wp:effectExtent l="0" t="0" r="6350" b="7620"/>
            <wp:wrapNone/>
            <wp:docPr id="3061936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93606" name="Рисунок 3061936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533" cy="74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ABA2888" wp14:editId="723E43F9">
                <wp:simplePos x="0" y="0"/>
                <wp:positionH relativeFrom="column">
                  <wp:posOffset>8673921</wp:posOffset>
                </wp:positionH>
                <wp:positionV relativeFrom="paragraph">
                  <wp:posOffset>8957256</wp:posOffset>
                </wp:positionV>
                <wp:extent cx="1306794" cy="151765"/>
                <wp:effectExtent l="0" t="0" r="8255" b="635"/>
                <wp:wrapNone/>
                <wp:docPr id="2002075180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794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256D6" w14:textId="77777777" w:rsidR="00FD754C" w:rsidRPr="00136FC4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A2888" id="Rectangle 904" o:spid="_x0000_s1026" style="position:absolute;left:0;text-align:left;margin-left:683pt;margin-top:705.3pt;width:102.9pt;height:11.9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" filled="f" stroked="f" strokeweight=".25pt">
                <v:textbox inset="1pt,1pt,1pt,1pt">
                  <w:txbxContent>
                    <w:p w14:paraId="7D2256D6" w14:textId="77777777" w:rsidR="00FD754C" w:rsidRPr="00136FC4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153240E0" wp14:editId="59C2A842">
                <wp:simplePos x="0" y="0"/>
                <wp:positionH relativeFrom="column">
                  <wp:posOffset>8675236</wp:posOffset>
                </wp:positionH>
                <wp:positionV relativeFrom="paragraph">
                  <wp:posOffset>9822717</wp:posOffset>
                </wp:positionV>
                <wp:extent cx="859602" cy="151765"/>
                <wp:effectExtent l="0" t="0" r="0" b="635"/>
                <wp:wrapNone/>
                <wp:docPr id="200207518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60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6A52DE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240E0" id="Rectangle 916" o:spid="_x0000_s1027" style="position:absolute;left:0;text-align:left;margin-left:683.1pt;margin-top:773.45pt;width:67.7pt;height:11.95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2B7wIAAII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" filled="f" stroked="f" strokeweight=".25pt">
                <v:textbox inset="1pt,1pt,1pt,1pt">
                  <w:txbxContent>
                    <w:p w14:paraId="296A52DE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1B286C5" wp14:editId="1BBDCF1C">
                <wp:simplePos x="0" y="0"/>
                <wp:positionH relativeFrom="column">
                  <wp:posOffset>8013700</wp:posOffset>
                </wp:positionH>
                <wp:positionV relativeFrom="paragraph">
                  <wp:posOffset>8793480</wp:posOffset>
                </wp:positionV>
                <wp:extent cx="264160" cy="151765"/>
                <wp:effectExtent l="0" t="0" r="2540" b="635"/>
                <wp:wrapNone/>
                <wp:docPr id="200207518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D5D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286C5" id="Rectangle 889" o:spid="_x0000_s1028" style="position:absolute;left:0;text-align:left;margin-left:631pt;margin-top:692.4pt;width:20.8pt;height:11.9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" filled="f" stroked="f" strokeweight=".25pt">
                <v:textbox inset="1pt,1pt,1pt,1pt">
                  <w:txbxContent>
                    <w:p w14:paraId="03A0DD5D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1A849F4" wp14:editId="5BBF248F">
                <wp:simplePos x="0" y="0"/>
                <wp:positionH relativeFrom="column">
                  <wp:posOffset>8320057</wp:posOffset>
                </wp:positionH>
                <wp:positionV relativeFrom="paragraph">
                  <wp:posOffset>8793064</wp:posOffset>
                </wp:positionV>
                <wp:extent cx="304745" cy="151765"/>
                <wp:effectExtent l="0" t="0" r="635" b="635"/>
                <wp:wrapNone/>
                <wp:docPr id="59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7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8E72A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849F4" id="_x0000_s1029" style="position:absolute;left:0;text-align:left;margin-left:655.1pt;margin-top:692.35pt;width:24pt;height:11.9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LF6gIAAHo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" filled="f" stroked="f" strokeweight=".25pt">
                <v:textbox inset="1pt,1pt,1pt,1pt">
                  <w:txbxContent>
                    <w:p w14:paraId="4D58E72A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FCA41E9" wp14:editId="3D4F7ACF">
                <wp:simplePos x="0" y="0"/>
                <wp:positionH relativeFrom="column">
                  <wp:posOffset>8310154</wp:posOffset>
                </wp:positionH>
                <wp:positionV relativeFrom="paragraph">
                  <wp:posOffset>8777041</wp:posOffset>
                </wp:positionV>
                <wp:extent cx="0" cy="172085"/>
                <wp:effectExtent l="0" t="0" r="38100" b="37465"/>
                <wp:wrapNone/>
                <wp:docPr id="51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8E034B7" id="Прямая соединительная линия 18" o:spid="_x0000_s1026" style="position:absolute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.35pt,691.1pt" to="654.3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7F1F5172" wp14:editId="3C767EEB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2002075183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920CE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015C63EB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5071E31F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F5172" id="Rectangle 910" o:spid="_x0000_s1030" style="position:absolute;left:0;text-align:left;margin-left:682.9pt;margin-top:732.35pt;width:67.9pt;height:11.9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" filled="f" stroked="f" strokeweight=".25pt">
                <v:textbox inset="1pt,1pt,1pt,1pt">
                  <w:txbxContent>
                    <w:p w14:paraId="66A920CE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015C63EB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5071E31F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475D72B2" wp14:editId="67060448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2002075184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2F14F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239028DC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6C7C4C7F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778F9666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D72B2" id="Rectangle 907" o:spid="_x0000_s1031" style="position:absolute;left:0;text-align:left;margin-left:682.95pt;margin-top:718.75pt;width:67.85pt;height:11.9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/37wIAAII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" filled="f" stroked="f" strokeweight=".25pt">
                <v:textbox inset="1pt,1pt,1pt,1pt">
                  <w:txbxContent>
                    <w:p w14:paraId="3C22F14F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239028DC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6C7C4C7F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778F9666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CDF3464" wp14:editId="49E9D24B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18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D357502" id="Line 883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2A356BBA" wp14:editId="5E72884C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200207518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B618FC3" id="Rectangle 880" o:spid="_x0000_s1026" style="position:absolute;margin-left:177.9pt;margin-top:-170.1pt;width:800.65pt;height:1111.9pt;rotation:90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" filled="f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6AE3C19E" wp14:editId="3E87CDD3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200207518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89C768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3C19E" id="Rectangle 923" o:spid="_x0000_s1032" style="position:absolute;left:0;text-align:left;margin-left:1047.85pt;margin-top:732.95pt;width:37.35pt;height:11.9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Os8AIAAII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" filled="f" stroked="f" strokeweight=".25pt">
                <v:textbox inset="1pt,1pt,1pt,1pt">
                  <w:txbxContent>
                    <w:p w14:paraId="5A89C768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AEFE234" wp14:editId="5FC5DAD3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2002075188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B3C076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FE234" id="Rectangle 894" o:spid="_x0000_s1033" style="position:absolute;left:0;text-align:left;margin-left:992.05pt;margin-top:732.95pt;width:24.55pt;height:11.9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" filled="f" stroked="f" strokeweight=".25pt">
                <v:textbox inset="1pt,1pt,1pt,1pt">
                  <w:txbxContent>
                    <w:p w14:paraId="72B3C076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4468CD42" wp14:editId="03973971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2002075189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B6D58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CD42" id="Rectangle 934" o:spid="_x0000_s1034" style="position:absolute;left:0;text-align:left;margin-left:685.55pt;margin-top:745.8pt;width:65.15pt;height:11.9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P18wIAAII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" filled="f" stroked="f" strokeweight=".25pt">
                <v:textbox inset="1pt,1pt,1pt,1pt">
                  <w:txbxContent>
                    <w:p w14:paraId="74EB6D58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B835D12" wp14:editId="59965E25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2002075190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CEBA30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35D12" id="Rectangle 933" o:spid="_x0000_s1035" style="position:absolute;left:0;text-align:left;margin-left:629.15pt;margin-top:745.8pt;width:53.85pt;height:11.9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" filled="f" stroked="f" strokeweight=".25pt">
                <v:textbox inset="1pt,1pt,1pt,1pt">
                  <w:txbxContent>
                    <w:p w14:paraId="06CEBA30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8A68CC7" wp14:editId="2873983E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2002075191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C98899" w14:textId="77777777" w:rsidR="00FD754C" w:rsidRPr="00EE6B5A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Утв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68CC7" id="Rectangle 915" o:spid="_x0000_s1036" style="position:absolute;left:0;text-align:left;margin-left:629.15pt;margin-top:773.45pt;width:53.85pt;height:11.9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" filled="f" stroked="f" strokeweight=".25pt">
                <v:textbox inset="1pt,1pt,1pt,1pt">
                  <w:txbxContent>
                    <w:p w14:paraId="43C98899" w14:textId="77777777" w:rsidR="00FD754C" w:rsidRPr="00EE6B5A" w:rsidRDefault="00FD754C" w:rsidP="00FD754C">
                      <w:pPr>
                        <w:pStyle w:val="ac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Утв</w:t>
                      </w:r>
                      <w:proofErr w:type="spellEnd"/>
                      <w:r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75A4565E" wp14:editId="3C9237CE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2002075192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A2229" w14:textId="77777777" w:rsidR="00FD754C" w:rsidRPr="009E2935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Т. 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565E" id="Rectangle 909" o:spid="_x0000_s1037" style="position:absolute;left:0;text-align:left;margin-left:629.15pt;margin-top:732.3pt;width:53.85pt;height:11.9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9g8AIAAIM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" filled="f" stroked="f" strokeweight=".25pt">
                <v:textbox inset="1pt,1pt,1pt,1pt">
                  <w:txbxContent>
                    <w:p w14:paraId="258A2229" w14:textId="77777777" w:rsidR="00FD754C" w:rsidRPr="009E2935" w:rsidRDefault="00FD754C" w:rsidP="00FD754C">
                      <w:pPr>
                        <w:pStyle w:val="ac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Т.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онтр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073A3CA" wp14:editId="7F5F60EF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2002075193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D4ACC" w14:textId="77777777" w:rsidR="00FD754C" w:rsidRPr="009E2935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Пров.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3A3CA" id="Rectangle 906" o:spid="_x0000_s1038" style="position:absolute;left:0;text-align:left;margin-left:629.15pt;margin-top:718.8pt;width:53.85pt;height:11.9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3h8QIAAIM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" filled="f" stroked="f" strokeweight=".25pt">
                <v:textbox inset="1pt,1pt,1pt,1pt">
                  <w:txbxContent>
                    <w:p w14:paraId="3F4D4ACC" w14:textId="77777777" w:rsidR="00FD754C" w:rsidRPr="009E2935" w:rsidRDefault="00FD754C" w:rsidP="00FD754C">
                      <w:pPr>
                        <w:pStyle w:val="ac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Пров.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0916A7E4" wp14:editId="45337B11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200207519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3B4E07" w14:textId="77777777" w:rsidR="00FD754C" w:rsidRPr="009E2935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A7E4" id="Rectangle 903" o:spid="_x0000_s1039" style="position:absolute;left:0;text-align:left;margin-left:629.15pt;margin-top:705.3pt;width:53.85pt;height:11.9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" filled="f" stroked="f" strokeweight=".25pt">
                <v:textbox inset="1pt,1pt,1pt,1pt">
                  <w:txbxContent>
                    <w:p w14:paraId="133B4E07" w14:textId="77777777" w:rsidR="00FD754C" w:rsidRPr="009E2935" w:rsidRDefault="00FD754C" w:rsidP="00FD754C">
                      <w:pPr>
                        <w:pStyle w:val="ac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63051F94" wp14:editId="569959E4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2002075195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2D14D1" w14:textId="77777777" w:rsidR="00FD754C" w:rsidRPr="00627B06" w:rsidRDefault="00FD754C" w:rsidP="00FD754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D849190" w14:textId="77777777" w:rsidR="00FD754C" w:rsidRPr="00627B06" w:rsidRDefault="00FD754C" w:rsidP="00FD754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51F94" id="Rectangle 941" o:spid="_x0000_s1040" style="position:absolute;left:0;text-align:left;margin-left:1073.5pt;margin-top:705.15pt;width:58.9pt;height:11.9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" filled="f" stroked="f" strokeweight=".25pt">
                <v:textbox inset="1pt,1pt,1pt,1pt">
                  <w:txbxContent>
                    <w:p w14:paraId="652D14D1" w14:textId="77777777" w:rsidR="00FD754C" w:rsidRPr="00627B06" w:rsidRDefault="00FD754C" w:rsidP="00FD754C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0D849190" w14:textId="77777777" w:rsidR="00FD754C" w:rsidRPr="00627B06" w:rsidRDefault="00FD754C" w:rsidP="00FD754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541A5399" wp14:editId="1105F146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2002075196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D0E98D" w14:textId="77777777" w:rsidR="00FD754C" w:rsidRPr="00627B06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A5399" id="Rectangle 940" o:spid="_x0000_s1041" style="position:absolute;left:0;text-align:left;margin-left:1031.8pt;margin-top:705.15pt;width:37.3pt;height:11.9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nK8AIAAIM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" filled="f" stroked="f" strokeweight=".25pt">
                <v:textbox inset="1pt,1pt,1pt,1pt">
                  <w:txbxContent>
                    <w:p w14:paraId="31D0E98D" w14:textId="77777777" w:rsidR="00FD754C" w:rsidRPr="00627B06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C05B1FE" wp14:editId="718A3383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2002075197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9C8E74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5B1FE" id="Rectangle 939" o:spid="_x0000_s1042" style="position:absolute;left:0;text-align:left;margin-left:824.9pt;margin-top:748.5pt;width:159.25pt;height:35.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" filled="f" stroked="f" strokeweight=".25pt">
                <v:textbox inset="1pt,1pt,1pt,1pt">
                  <w:txbxContent>
                    <w:p w14:paraId="369C8E74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5DE72B6A" wp14:editId="0879610C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2002075198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D6A3F37" id="Line 938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38CAD2D" wp14:editId="36DC6A72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200207519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11D5E1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CAD2D" id="Rectangle 937" o:spid="_x0000_s1043" style="position:absolute;left:0;text-align:left;margin-left:1073.5pt;margin-top:678.4pt;width:58.9pt;height:11.9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" filled="f" stroked="f" strokeweight=".25pt">
                <v:textbox inset="1pt,1pt,1pt,1pt">
                  <w:txbxContent>
                    <w:p w14:paraId="2F11D5E1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0EC5BC0" wp14:editId="4688A16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2002075200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6D521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C5BC0" id="Rectangle 936" o:spid="_x0000_s1044" style="position:absolute;left:0;text-align:left;margin-left:1031.8pt;margin-top:678.4pt;width:37.3pt;height:11.9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" filled="f" stroked="f" strokeweight=".25pt">
                <v:textbox inset="1pt,1pt,1pt,1pt">
                  <w:txbxContent>
                    <w:p w14:paraId="5A46D521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2A4BF4B" wp14:editId="054B4FAE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2002075201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2B50758" id="Line 935" o:spid="_x0000_s1026" style="position:absolute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53C78DE" wp14:editId="6BF59F06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2002075202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0F2D2D7" id="Line 931" o:spid="_x0000_s1026" style="position:absolute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48E29796" wp14:editId="37DE3507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2002075203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197ABF2" id="Line 930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62A517B8" wp14:editId="728BE74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200207520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2552CE0" id="Line 929" o:spid="_x0000_s1026" style="position:absolute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C355FAB" wp14:editId="26A41623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2002075205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53D8207" id="Line 928" o:spid="_x0000_s1026" style="position:absolute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FF20FA8" wp14:editId="044FA32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2002075206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B3C43" w14:textId="77777777" w:rsidR="00FD754C" w:rsidRPr="00830E34" w:rsidRDefault="00FD754C" w:rsidP="00FD75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2EF3B80C" w14:textId="77777777" w:rsidR="00FD754C" w:rsidRPr="00A166F7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6E878CD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F6F4583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ACA81CA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5E1FC00" w14:textId="77777777" w:rsidR="00FD754C" w:rsidRPr="00F039FE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698D48C4" w14:textId="77777777" w:rsidR="00FD754C" w:rsidRPr="00D01384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20FA8" id="Rectangle 927" o:spid="_x0000_s1045" style="position:absolute;left:0;text-align:left;margin-left:990pt;margin-top:756.45pt;width:142pt;height:17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" filled="f" stroked="f" strokeweight=".25pt">
                <v:textbox inset="1pt,1pt,1pt,1pt">
                  <w:txbxContent>
                    <w:p w14:paraId="6A6B3C43" w14:textId="77777777" w:rsidR="00FD754C" w:rsidRPr="00830E34" w:rsidRDefault="00FD754C" w:rsidP="00FD754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2EF3B80C" w14:textId="77777777" w:rsidR="00FD754C" w:rsidRPr="00A166F7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6E878CD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F6F4583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ACA81CA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5E1FC00" w14:textId="77777777" w:rsidR="00FD754C" w:rsidRPr="00F039FE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698D48C4" w14:textId="77777777" w:rsidR="00FD754C" w:rsidRPr="00D01384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E330A92" wp14:editId="07298977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2002075207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CB37483" id="Line 926" o:spid="_x0000_s1026" style="position:absolute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F8B489C" wp14:editId="7D6D73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002075208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F24C736" id="Line 925" o:spid="_x0000_s1026" style="position:absolute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AEA106B" wp14:editId="3084DA6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00207520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2D6CF4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A106B" id="Rectangle 924" o:spid="_x0000_s1046" style="position:absolute;left:0;text-align:left;margin-left:1081.45pt;margin-top:732.95pt;width:39.25pt;height:11.9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" filled="f" stroked="f" strokeweight=".25pt">
                <v:textbox inset="1pt,1pt,1pt,1pt">
                  <w:txbxContent>
                    <w:p w14:paraId="6C2D6CF4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3BC3D52" wp14:editId="178955B2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002075210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9C01B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C3D52" id="Rectangle 922" o:spid="_x0000_s1047" style="position:absolute;left:0;text-align:left;margin-left:990pt;margin-top:678.4pt;width:37.35pt;height:11.9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c77wIAAIM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" filled="f" stroked="f" strokeweight=".25pt">
                <v:textbox inset="1pt,1pt,1pt,1pt">
                  <w:txbxContent>
                    <w:p w14:paraId="25B9C01B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AA95E84" wp14:editId="1E9BA10E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002075211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F482925" id="Line 921" o:spid="_x0000_s1026" style="position:absolute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37E6B47" wp14:editId="33E670CA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002075212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81B2560" id="Line 920" o:spid="_x0000_s1026" style="position:absolute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A81C1BD" wp14:editId="4EF226A8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002075213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1FA06E2" id="Line 919" o:spid="_x0000_s1026" style="position:absolute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AC1E14F" wp14:editId="3AED6B37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00207521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706EB0" w14:textId="77777777" w:rsidR="00535A39" w:rsidRDefault="00535A39" w:rsidP="00535A39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12533300" w14:textId="77777777" w:rsidR="00535A39" w:rsidRDefault="00535A39" w:rsidP="00535A39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</w:p>
                          <w:p w14:paraId="1CD85168" w14:textId="77777777" w:rsidR="00535A39" w:rsidRPr="0059355D" w:rsidRDefault="00535A39" w:rsidP="00535A39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развертывания</w:t>
                            </w:r>
                          </w:p>
                          <w:p w14:paraId="735A68EC" w14:textId="72D6E6EC" w:rsidR="00FD754C" w:rsidRPr="00FD754C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1E14F" id="Rectangle 918" o:spid="_x0000_s1048" style="position:absolute;left:0;text-align:left;margin-left:824.8pt;margin-top:680pt;width:159.25pt;height:62.2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XP9AIAAIQ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" filled="f" stroked="f" strokeweight=".25pt">
                <v:textbox inset="1pt,1pt,1pt,1pt">
                  <w:txbxContent>
                    <w:p w14:paraId="36706EB0" w14:textId="77777777" w:rsidR="00535A39" w:rsidRDefault="00535A39" w:rsidP="00535A39">
                      <w:pPr>
                        <w:pStyle w:val="ac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12533300" w14:textId="77777777" w:rsidR="00535A39" w:rsidRDefault="00535A39" w:rsidP="00535A39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</w:p>
                    <w:p w14:paraId="1CD85168" w14:textId="77777777" w:rsidR="00535A39" w:rsidRPr="0059355D" w:rsidRDefault="00535A39" w:rsidP="00535A39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развертывания</w:t>
                      </w:r>
                    </w:p>
                    <w:p w14:paraId="735A68EC" w14:textId="72D6E6EC" w:rsidR="00FD754C" w:rsidRPr="00FD754C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4136FCD0" wp14:editId="758D9D9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002075215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B4C692D" id="Line 917" o:spid="_x0000_s1026" style="position:absolute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54E47902" wp14:editId="5C032DF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002075216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A743EE7" id="Line 901" o:spid="_x0000_s1026" style="position:absolute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1087B8A" wp14:editId="3D77FFD3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02075217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F5E4A13" id="Line 900" o:spid="_x0000_s1026" style="position:absolute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F9E1F50" wp14:editId="30242751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02075218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0C72CE7" id="Line 899" o:spid="_x0000_s1026" style="position:absolute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6050D70" wp14:editId="3AE178AD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20020752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B33F176" id="Line 898" o:spid="_x0000_s1026" style="position:absolute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76DF4967" wp14:editId="6F0FFC56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2002075220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635930F" id="Line 897" o:spid="_x0000_s1026" style="position:absolute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53505C43" wp14:editId="4CF05B4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2002075221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3DAF2F" w14:textId="77777777" w:rsidR="00535A39" w:rsidRPr="00D97D7C" w:rsidRDefault="00535A39" w:rsidP="00535A39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05.</w:t>
                            </w:r>
                            <w:proofErr w:type="gramStart"/>
                            <w:r w:rsidRPr="00A620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  <w:p w14:paraId="6E78233D" w14:textId="217F28BA" w:rsidR="00FD754C" w:rsidRPr="00D97D7C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05C43" id="Rectangle 896" o:spid="_x0000_s1049" style="position:absolute;left:0;text-align:left;margin-left:823.9pt;margin-top:647.65pt;width:307.8pt;height:18.4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" filled="f" stroked="f" strokeweight=".25pt">
                <v:textbox inset="1pt,1pt,1pt,1pt">
                  <w:txbxContent>
                    <w:p w14:paraId="0C3DAF2F" w14:textId="77777777" w:rsidR="00535A39" w:rsidRPr="00D97D7C" w:rsidRDefault="00535A39" w:rsidP="00535A39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05.</w:t>
                      </w:r>
                      <w:proofErr w:type="gramStart"/>
                      <w:r w:rsidRPr="00A620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  <w:p w14:paraId="6E78233D" w14:textId="217F28BA" w:rsidR="00FD754C" w:rsidRPr="00D97D7C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3BEA333E" wp14:editId="22BCAED0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2002075222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ECBE98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A333E" id="Rectangle 895" o:spid="_x0000_s1050" style="position:absolute;left:0;text-align:left;margin-left:1013.1pt;margin-top:732.9pt;width:28.9pt;height:12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" filled="f" stroked="f" strokeweight=".25pt">
                <v:textbox inset="1pt,1pt,1pt,1pt">
                  <w:txbxContent>
                    <w:p w14:paraId="11ECBE98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B8B1A82" wp14:editId="6284C8DD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2002075223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588231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B1A82" id="Rectangle 893" o:spid="_x0000_s1051" style="position:absolute;left:0;text-align:left;margin-left:795.35pt;margin-top:691.8pt;width:25.3pt;height:11.9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" filled="f" stroked="f" strokeweight=".25pt">
                <v:textbox inset="1pt,1pt,1pt,1pt">
                  <w:txbxContent>
                    <w:p w14:paraId="42588231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B1AA5BF" wp14:editId="68555398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200207522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77BC0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AA5BF" id="Rectangle 892" o:spid="_x0000_s1052" style="position:absolute;left:0;text-align:left;margin-left:754.3pt;margin-top:691.8pt;width:38.85pt;height:11.9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" filled="f" stroked="f" strokeweight=".25pt">
                <v:textbox inset="1pt,1pt,1pt,1pt">
                  <w:txbxContent>
                    <w:p w14:paraId="58877BC0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C74EBCD" wp14:editId="1C86DB6F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2002075225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A34871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EBCD" id="Rectangle 891" o:spid="_x0000_s1053" style="position:absolute;left:0;text-align:left;margin-left:685.55pt;margin-top:691.8pt;width:65.15pt;height:11.9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" filled="f" stroked="f" strokeweight=".25pt">
                <v:textbox inset="1pt,1pt,1pt,1pt">
                  <w:txbxContent>
                    <w:p w14:paraId="60A34871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C9D017E" wp14:editId="2E4F4C9D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2002075226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D7C3802" id="Line 888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33AF708" wp14:editId="7823B922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2002075227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5616E66" id="Line 887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D823548" wp14:editId="5742BC3C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2002075228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D462444" id="Line 886" o:spid="_x0000_s1026" style="position:absolute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63C22AA" wp14:editId="3C0A9792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2002075229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74E8C0E" id="Line 885" o:spid="_x0000_s1026" style="position:absolute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D657E46" wp14:editId="39AA3326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230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7BADF55" id="Line 884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51790C0D" wp14:editId="2BD020FF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2002075231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DA25596" id="Line 882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A8E9B0B" wp14:editId="7BDEEEFA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2002075232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5996554" id="Line 942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3282E1EF" wp14:editId="62226411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002075233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22F1FEC" id="Line 943" o:spid="_x0000_s1026" style="position:absolute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" strokeweight="2pt"/>
            </w:pict>
          </mc:Fallback>
        </mc:AlternateContent>
      </w:r>
    </w:p>
    <w:p w14:paraId="50DE15B0" w14:textId="1D0E2339" w:rsidR="00FD754C" w:rsidRDefault="008755BA">
      <w:pPr>
        <w:jc w:val="left"/>
        <w:rPr>
          <w:rFonts w:ascii="ISOCPEUR" w:hAnsi="ISOCPEUR"/>
          <w:b/>
          <w:i/>
          <w:lang w:val="ru-RU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C65BCA3" wp14:editId="5E25A40D">
                <wp:simplePos x="0" y="0"/>
                <wp:positionH relativeFrom="column">
                  <wp:posOffset>12677140</wp:posOffset>
                </wp:positionH>
                <wp:positionV relativeFrom="paragraph">
                  <wp:posOffset>7935595</wp:posOffset>
                </wp:positionV>
                <wp:extent cx="180000" cy="525600"/>
                <wp:effectExtent l="0" t="0" r="0" b="8255"/>
                <wp:wrapNone/>
                <wp:docPr id="2002075234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" cy="5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F1321" w14:textId="349DF4BF" w:rsidR="00FD754C" w:rsidRPr="008755BA" w:rsidRDefault="008755BA" w:rsidP="00FD754C">
                            <w:pPr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5BCA3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margin-left:998.2pt;margin-top:624.85pt;width:14.15pt;height:41.4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" filled="f" stroked="f">
                <v:textbox>
                  <w:txbxContent>
                    <w:p w14:paraId="731F1321" w14:textId="349DF4BF" w:rsidR="00FD754C" w:rsidRPr="008755BA" w:rsidRDefault="008755BA" w:rsidP="00FD754C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754C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53FF4" w14:textId="77777777" w:rsidR="00ED4B74" w:rsidRDefault="00ED4B74" w:rsidP="00CC4C24">
      <w:r>
        <w:separator/>
      </w:r>
    </w:p>
  </w:endnote>
  <w:endnote w:type="continuationSeparator" w:id="0">
    <w:p w14:paraId="63473852" w14:textId="77777777" w:rsidR="00ED4B74" w:rsidRDefault="00ED4B74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87E8B" w14:textId="77777777" w:rsidR="00ED4B74" w:rsidRDefault="00ED4B74" w:rsidP="00CC4C24">
      <w:r>
        <w:separator/>
      </w:r>
    </w:p>
  </w:footnote>
  <w:footnote w:type="continuationSeparator" w:id="0">
    <w:p w14:paraId="6A4626BC" w14:textId="77777777" w:rsidR="00ED4B74" w:rsidRDefault="00ED4B74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4179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11915"/>
    <w:rsid w:val="00224E6D"/>
    <w:rsid w:val="0024350D"/>
    <w:rsid w:val="0027748A"/>
    <w:rsid w:val="002A56A9"/>
    <w:rsid w:val="003159CE"/>
    <w:rsid w:val="00315A10"/>
    <w:rsid w:val="00315B02"/>
    <w:rsid w:val="003464E5"/>
    <w:rsid w:val="00352966"/>
    <w:rsid w:val="00363119"/>
    <w:rsid w:val="003731F1"/>
    <w:rsid w:val="00394D9E"/>
    <w:rsid w:val="003E64AF"/>
    <w:rsid w:val="003F2DC2"/>
    <w:rsid w:val="003F5F46"/>
    <w:rsid w:val="00402DD8"/>
    <w:rsid w:val="0044021A"/>
    <w:rsid w:val="004829D9"/>
    <w:rsid w:val="004C6286"/>
    <w:rsid w:val="004E6D72"/>
    <w:rsid w:val="004F7AD2"/>
    <w:rsid w:val="00502CE6"/>
    <w:rsid w:val="00526339"/>
    <w:rsid w:val="00535A39"/>
    <w:rsid w:val="0059355D"/>
    <w:rsid w:val="005A786F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1499E"/>
    <w:rsid w:val="007363C6"/>
    <w:rsid w:val="00762A40"/>
    <w:rsid w:val="007762DD"/>
    <w:rsid w:val="00786586"/>
    <w:rsid w:val="007946A9"/>
    <w:rsid w:val="007E20F5"/>
    <w:rsid w:val="007E6A64"/>
    <w:rsid w:val="00816C12"/>
    <w:rsid w:val="00817027"/>
    <w:rsid w:val="00827225"/>
    <w:rsid w:val="00833ADE"/>
    <w:rsid w:val="00860D82"/>
    <w:rsid w:val="00862BDD"/>
    <w:rsid w:val="008755BA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94981"/>
    <w:rsid w:val="009C30B3"/>
    <w:rsid w:val="009E3B15"/>
    <w:rsid w:val="00A11AA8"/>
    <w:rsid w:val="00A15230"/>
    <w:rsid w:val="00A27A0C"/>
    <w:rsid w:val="00A302D1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33689"/>
    <w:rsid w:val="00B455BF"/>
    <w:rsid w:val="00B76DA3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DB2FF2"/>
    <w:rsid w:val="00DC7299"/>
    <w:rsid w:val="00E01A92"/>
    <w:rsid w:val="00E06A6A"/>
    <w:rsid w:val="00E72F49"/>
    <w:rsid w:val="00E86168"/>
    <w:rsid w:val="00ED4B74"/>
    <w:rsid w:val="00F314BD"/>
    <w:rsid w:val="00F5617C"/>
    <w:rsid w:val="00F63C09"/>
    <w:rsid w:val="00F7753F"/>
    <w:rsid w:val="00F77BAA"/>
    <w:rsid w:val="00F90D88"/>
    <w:rsid w:val="00F9638C"/>
    <w:rsid w:val="00FB57D4"/>
    <w:rsid w:val="00FD48D1"/>
    <w:rsid w:val="00FD615C"/>
    <w:rsid w:val="00FD754C"/>
    <w:rsid w:val="00FE10E6"/>
    <w:rsid w:val="00FE157A"/>
    <w:rsid w:val="00FE4D4C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link w:val="ad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e">
    <w:name w:val="Листинг программы"/>
    <w:pPr>
      <w:suppressAutoHyphens/>
    </w:pPr>
    <w:rPr>
      <w:noProof/>
      <w:lang w:val="ru-RU" w:eastAsia="ru-RU"/>
    </w:rPr>
  </w:style>
  <w:style w:type="paragraph" w:styleId="af">
    <w:name w:val="annotation text"/>
    <w:basedOn w:val="a"/>
    <w:semiHidden/>
    <w:rPr>
      <w:rFonts w:ascii="Journal" w:hAnsi="Journal"/>
      <w:sz w:val="24"/>
    </w:rPr>
  </w:style>
  <w:style w:type="character" w:customStyle="1" w:styleId="ad">
    <w:name w:val="Чертежный Знак"/>
    <w:link w:val="ac"/>
    <w:rsid w:val="00F77BAA"/>
    <w:rPr>
      <w:rFonts w:ascii="ISOCPEUR" w:hAnsi="ISOCPEUR"/>
      <w:i/>
      <w:sz w:val="28"/>
      <w:lang w:val="uk-UA"/>
    </w:rPr>
  </w:style>
  <w:style w:type="character" w:customStyle="1" w:styleId="a4">
    <w:name w:val="Верхний колонтитул Знак"/>
    <w:basedOn w:val="a0"/>
    <w:link w:val="a3"/>
    <w:rsid w:val="00FD754C"/>
    <w:rPr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33706-A9B6-4ACB-BD49-E3649AE91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9</cp:revision>
  <cp:lastPrinted>2018-05-31T03:03:00Z</cp:lastPrinted>
  <dcterms:created xsi:type="dcterms:W3CDTF">2023-05-20T17:20:00Z</dcterms:created>
  <dcterms:modified xsi:type="dcterms:W3CDTF">2023-06-07T13:01:00Z</dcterms:modified>
</cp:coreProperties>
</file>