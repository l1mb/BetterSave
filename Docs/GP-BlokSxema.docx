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17A5F4A0" w:rsidR="00627F81" w:rsidRPr="00B11D53" w:rsidRDefault="00580276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54A66C93" wp14:editId="2477A5C3">
            <wp:simplePos x="0" y="0"/>
            <wp:positionH relativeFrom="margin">
              <wp:posOffset>1166884</wp:posOffset>
            </wp:positionH>
            <wp:positionV relativeFrom="paragraph">
              <wp:posOffset>-6823</wp:posOffset>
            </wp:positionV>
            <wp:extent cx="11673672" cy="7997588"/>
            <wp:effectExtent l="0" t="0" r="4445" b="3810"/>
            <wp:wrapNone/>
            <wp:docPr id="534393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3224" name="Рисунок 5343932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235" cy="800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09829737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7519798E" w:rsidR="00A314D7" w:rsidRPr="00136FC4" w:rsidRDefault="00B43A01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" filled="f" stroked="f" strokeweight=".25pt">
                <v:textbox inset="1pt,1pt,1pt,1pt">
                  <w:txbxContent>
                    <w:p w14:paraId="1F666E4E" w14:textId="7519798E" w:rsidR="00A314D7" w:rsidRPr="00136FC4" w:rsidRDefault="00B43A01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06DE924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" filled="f" stroked="f" strokeweight=".25pt">
                <v:textbox inset="1pt,1pt,1pt,1pt">
                  <w:txbxContent>
                    <w:p w14:paraId="673CA4DF" w14:textId="006DE924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77F801E7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B43A0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" filled="f" stroked="f" strokeweight=".25pt">
                <v:textbox inset="1pt,1pt,1pt,1pt">
                  <w:txbxContent>
                    <w:p w14:paraId="084A7D92" w14:textId="77F801E7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B43A0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82A57" w14:textId="2A1EBAFB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 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7ADD261E" w14:textId="77777777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10C36ED" w14:textId="77777777" w:rsidR="00B43A01" w:rsidRPr="00627B06" w:rsidRDefault="00B43A01" w:rsidP="00B43A0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" filled="f" stroked="f" strokeweight=".25pt">
                <v:textbox inset="1pt,1pt,1pt,1pt">
                  <w:txbxContent>
                    <w:p w14:paraId="37D82A57" w14:textId="2A1EBAFB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7ADD261E" w14:textId="77777777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10C36ED" w14:textId="77777777" w:rsidR="00B43A01" w:rsidRPr="00627B06" w:rsidRDefault="00B43A01" w:rsidP="00B43A0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ILXqC2wEAAKs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it2gEAAKs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pqKpy5ipobmQNwQZseQw2nTAf7mbCS3VNz/2glUnPWfbdRnuc6jvS4DvAzqy0BYSVAV&#10;D5zN27swW3Ln0LQdVSoSVwu3pKk2ie9LV8dJkCOSDEf3RstdxunWyx/b/gE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Dh9yK3aAQAAqw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BM20DbAQAAqw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l4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Wq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BG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ot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YaMbXF+sDNEc6WYYvzpkP6KcXIdqmk/7ED0lL0H2wUaLnKo78uA7oMtpcBWMVQ&#10;lQxSzNv7MHty58i0HVcqUrMW71jUxqSGX1gdR8GWSDoc7Rs9dxmnWy+fbPML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oqUot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DY6Jpw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13AEAAK0DAAAOAAAAZHJzL2Uyb0RvYy54bWysU8tu2zAQvBfoPxC815IFuwk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sbpa&#10;cybpbLXOr9dpFpkoT68d+vBJwcDipuJIo0zoYv/oQ+xGlKcrsZiFB9P3aZy9/StBF+eMSn44vj61&#10;H53iyzDVEzMNEV1FpjFVQ3MgdgizZ8jjtOkAf3M2kl8q7n/tBCrO+s82KlRc5d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YYq/1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C74BE" w14:textId="77777777" w:rsidR="00B43A01" w:rsidRPr="00830E34" w:rsidRDefault="00B43A01" w:rsidP="00B43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0DE749C2" w14:textId="77777777" w:rsidR="00B43A01" w:rsidRPr="00A166F7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D055BCF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1A00737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3419BEE" w14:textId="77777777" w:rsidR="00B43A01" w:rsidRPr="000572B1" w:rsidRDefault="00B43A01" w:rsidP="00B43A01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707AFDD" w14:textId="77777777" w:rsidR="00B43A01" w:rsidRPr="00F039FE" w:rsidRDefault="00B43A01" w:rsidP="00B43A0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" filled="f" stroked="f" strokeweight=".25pt">
                <v:textbox inset="1pt,1pt,1pt,1pt">
                  <w:txbxContent>
                    <w:p w14:paraId="190C74BE" w14:textId="77777777" w:rsidR="00B43A01" w:rsidRPr="00830E34" w:rsidRDefault="00B43A01" w:rsidP="00B43A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0DE749C2" w14:textId="77777777" w:rsidR="00B43A01" w:rsidRPr="00A166F7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D055BCF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1A00737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3419BEE" w14:textId="77777777" w:rsidR="00B43A01" w:rsidRPr="000572B1" w:rsidRDefault="00B43A01" w:rsidP="00B43A01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707AFDD" w14:textId="77777777" w:rsidR="00B43A01" w:rsidRPr="00F039FE" w:rsidRDefault="00B43A01" w:rsidP="00B43A0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Ut8Kb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u9NpDt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75F31818" w:rsidR="0059355D" w:rsidRPr="00B43A01" w:rsidRDefault="00421F64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лгоритм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="00B43A0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br/>
                              <w:t>проверки цели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75F31818" w:rsidR="0059355D" w:rsidRPr="00B43A01" w:rsidRDefault="00421F64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лгоритм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а</w:t>
                      </w:r>
                      <w:r w:rsidR="00B43A01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br/>
                        <w:t>проверки цели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00CB1A6D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03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5C7F5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00</w:t>
                            </w:r>
                            <w:r w:rsidR="00A314D7" w:rsidRPr="005C7F5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00CB1A6D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03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5C7F5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00</w:t>
                      </w:r>
                      <w:r w:rsidR="00A314D7" w:rsidRPr="005C7F5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57E2" w14:textId="77777777" w:rsidR="004C7669" w:rsidRDefault="004C7669" w:rsidP="00CC4C24">
      <w:r>
        <w:separator/>
      </w:r>
    </w:p>
  </w:endnote>
  <w:endnote w:type="continuationSeparator" w:id="0">
    <w:p w14:paraId="1FAED537" w14:textId="77777777" w:rsidR="004C7669" w:rsidRDefault="004C7669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1650" w14:textId="77777777" w:rsidR="004C7669" w:rsidRDefault="004C7669" w:rsidP="00CC4C24">
      <w:r>
        <w:separator/>
      </w:r>
    </w:p>
  </w:footnote>
  <w:footnote w:type="continuationSeparator" w:id="0">
    <w:p w14:paraId="597493D9" w14:textId="77777777" w:rsidR="004C7669" w:rsidRDefault="004C7669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21F64"/>
    <w:rsid w:val="0044021A"/>
    <w:rsid w:val="004829D9"/>
    <w:rsid w:val="004C6286"/>
    <w:rsid w:val="004C7669"/>
    <w:rsid w:val="004F7AD2"/>
    <w:rsid w:val="00502CE6"/>
    <w:rsid w:val="00580276"/>
    <w:rsid w:val="0059355D"/>
    <w:rsid w:val="005C7F57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66096"/>
    <w:rsid w:val="00990457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3A01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67914"/>
    <w:rsid w:val="00CA0FAA"/>
    <w:rsid w:val="00CA5FF2"/>
    <w:rsid w:val="00CB29E6"/>
    <w:rsid w:val="00CC4C24"/>
    <w:rsid w:val="00D01384"/>
    <w:rsid w:val="00D60EC9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5</cp:revision>
  <cp:lastPrinted>2018-05-31T03:03:00Z</cp:lastPrinted>
  <dcterms:created xsi:type="dcterms:W3CDTF">2023-05-19T21:14:00Z</dcterms:created>
  <dcterms:modified xsi:type="dcterms:W3CDTF">2023-05-21T21:37:00Z</dcterms:modified>
</cp:coreProperties>
</file>