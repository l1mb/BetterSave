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24953FD6" w:rsidR="00627F81" w:rsidRPr="00B11D53" w:rsidRDefault="00507E79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</w:rPr>
        <w:drawing>
          <wp:inline distT="0" distB="0" distL="0" distR="0" wp14:anchorId="6886AA24" wp14:editId="113A1AFF">
            <wp:extent cx="12315825" cy="7000875"/>
            <wp:effectExtent l="0" t="0" r="9525" b="9525"/>
            <wp:docPr id="118176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338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58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0CBEBFE6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701C5" w14:textId="77777777" w:rsidR="00394AE0" w:rsidRPr="00CA28D4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0" w:name="_Hlk135434105"/>
                            <w:bookmarkStart w:id="1" w:name="_Hlk135434106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0"/>
                            <w:bookmarkEnd w:id="1"/>
                          </w:p>
                          <w:p w14:paraId="1F666E4E" w14:textId="68F20642" w:rsidR="00A314D7" w:rsidRPr="00136FC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" filled="f" stroked="f" strokeweight=".25pt">
                <v:textbox inset="1pt,1pt,1pt,1pt">
                  <w:txbxContent>
                    <w:p w14:paraId="27E701C5" w14:textId="77777777" w:rsidR="00394AE0" w:rsidRPr="00CA28D4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2" w:name="_Hlk135434105"/>
                      <w:bookmarkStart w:id="3" w:name="_Hlk135434106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2"/>
                      <w:bookmarkEnd w:id="3"/>
                    </w:p>
                    <w:p w14:paraId="1F666E4E" w14:textId="68F20642" w:rsidR="00A314D7" w:rsidRPr="00136FC4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8D677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14187E75" w14:textId="77777777" w:rsidR="00394AE0" w:rsidRPr="00AE1779" w:rsidRDefault="00394AE0" w:rsidP="00394AE0"/>
                          <w:p w14:paraId="673CA4DF" w14:textId="63BCD373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" filled="f" stroked="f" strokeweight=".25pt">
                <v:textbox inset="1pt,1pt,1pt,1pt">
                  <w:txbxContent>
                    <w:p w14:paraId="5E08D677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14187E75" w14:textId="77777777" w:rsidR="00394AE0" w:rsidRPr="00AE1779" w:rsidRDefault="00394AE0" w:rsidP="00394AE0"/>
                    <w:p w14:paraId="673CA4DF" w14:textId="63BCD373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9B72F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AF58574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280D84E4" w14:textId="77777777" w:rsidR="00394AE0" w:rsidRPr="000B542E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" filled="f" stroked="f" strokeweight=".25pt">
                <v:textbox inset="1pt,1pt,1pt,1pt">
                  <w:txbxContent>
                    <w:p w14:paraId="74F9B72F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AF58574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280D84E4" w14:textId="77777777" w:rsidR="00394AE0" w:rsidRPr="000B542E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396DA2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4" w:name="_Hlk135434108"/>
                            <w:bookmarkStart w:id="5" w:name="_Hlk135434109"/>
                            <w:bookmarkStart w:id="6" w:name="_Hlk135434110"/>
                            <w:bookmarkStart w:id="7" w:name="_Hlk135434111"/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582F9905" w14:textId="77777777" w:rsidR="00394AE0" w:rsidRPr="00627B06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bookmarkEnd w:id="4"/>
                          <w:bookmarkEnd w:id="5"/>
                          <w:bookmarkEnd w:id="6"/>
                          <w:bookmarkEnd w:id="7"/>
                          <w:p w14:paraId="350E455C" w14:textId="77777777" w:rsidR="00394AE0" w:rsidRPr="000B542E" w:rsidRDefault="00394AE0" w:rsidP="00394AE0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" filled="f" stroked="f" strokeweight=".25pt">
                <v:textbox inset="1pt,1pt,1pt,1pt">
                  <w:txbxContent>
                    <w:p w14:paraId="0A396DA2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8" w:name="_Hlk135434108"/>
                      <w:bookmarkStart w:id="9" w:name="_Hlk135434109"/>
                      <w:bookmarkStart w:id="10" w:name="_Hlk135434110"/>
                      <w:bookmarkStart w:id="11" w:name="_Hlk135434111"/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582F9905" w14:textId="77777777" w:rsidR="00394AE0" w:rsidRPr="00627B06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p w14:paraId="350E455C" w14:textId="77777777" w:rsidR="00394AE0" w:rsidRPr="000B542E" w:rsidRDefault="00394AE0" w:rsidP="00394AE0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ILXqC2wEAAKs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it2gEAAKs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pqKpy5ipobmQNwQZseQw2nTAf7mbCS3VNz/2glUnPWfbdRnuc6jvS4DvAzqy0BYSVAV&#10;D5zN27swW3Ln0LQdVSoSVwu3pKk2ie9LV8dJkCOSDEf3RstdxunWyx/b/gE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Dh9yK3aAQAAqw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BM20DbAQAAqw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l42wEAAKs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Wq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BG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DoqUot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DY6Jpw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/13AEAAK0DAAAOAAAAZHJzL2Uyb0RvYy54bWysU8tu2zAQvBfoPxC815IFuwk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sbpa&#10;cybpbLXOr9dpFpkoT68d+vBJwcDipuJIo0zoYv/oQ+xGlKcrsZiFB9P3aZy9/StBF+eMSn44vj61&#10;H53iyzDVEzMNEV1FpjFVQ3MgdgizZ8jjtOkAf3M2kl8q7n/tBCrO+s82KlRc5d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DYYq/1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Asv3SV4AAAAA8BAAAPAAAAAAAAAAAAAAAAADUEAABkcnMvZG93bnJldi54bWxQSwUGAAAA&#10;AAQABADzAAAAQgUAAAAA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2FC447" w14:textId="77777777" w:rsidR="00394AE0" w:rsidRPr="00830E34" w:rsidRDefault="00394AE0" w:rsidP="00394A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2" w:name="_Hlk135434026"/>
                            <w:bookmarkStart w:id="13" w:name="_Hlk135434027"/>
                            <w:bookmarkStart w:id="14" w:name="_Hlk135434098"/>
                            <w:bookmarkStart w:id="15" w:name="_Hlk135434099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E89E0C2" w14:textId="77777777" w:rsidR="00394AE0" w:rsidRPr="00A166F7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A80742E" w14:textId="77777777" w:rsidR="00394AE0" w:rsidRPr="000572B1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CF5CC5E" w14:textId="77777777" w:rsidR="00394AE0" w:rsidRPr="000572B1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CAE332C" w14:textId="77777777" w:rsidR="00394AE0" w:rsidRPr="000572B1" w:rsidRDefault="00394AE0" w:rsidP="00394AE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12"/>
                          <w:bookmarkEnd w:id="13"/>
                          <w:bookmarkEnd w:id="14"/>
                          <w:bookmarkEnd w:id="15"/>
                          <w:p w14:paraId="41EE1718" w14:textId="77777777" w:rsidR="00394AE0" w:rsidRPr="00F039FE" w:rsidRDefault="00394AE0" w:rsidP="00394AE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" filled="f" stroked="f" strokeweight=".25pt">
                <v:textbox inset="1pt,1pt,1pt,1pt">
                  <w:txbxContent>
                    <w:p w14:paraId="772FC447" w14:textId="77777777" w:rsidR="00394AE0" w:rsidRPr="00830E34" w:rsidRDefault="00394AE0" w:rsidP="00394A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6" w:name="_Hlk135434026"/>
                      <w:bookmarkStart w:id="17" w:name="_Hlk135434027"/>
                      <w:bookmarkStart w:id="18" w:name="_Hlk135434098"/>
                      <w:bookmarkStart w:id="19" w:name="_Hlk135434099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E89E0C2" w14:textId="77777777" w:rsidR="00394AE0" w:rsidRPr="00A166F7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A80742E" w14:textId="77777777" w:rsidR="00394AE0" w:rsidRPr="000572B1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CF5CC5E" w14:textId="77777777" w:rsidR="00394AE0" w:rsidRPr="000572B1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CAE332C" w14:textId="77777777" w:rsidR="00394AE0" w:rsidRPr="000572B1" w:rsidRDefault="00394AE0" w:rsidP="00394AE0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p w14:paraId="41EE1718" w14:textId="77777777" w:rsidR="00394AE0" w:rsidRPr="00F039FE" w:rsidRDefault="00394AE0" w:rsidP="00394AE0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Ut8KbN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44D266D" w14:textId="77777777" w:rsidR="009411FB" w:rsidRDefault="009411FB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2E1D299C" w14:textId="447414C2" w:rsidR="0059355D" w:rsidRPr="0059355D" w:rsidRDefault="009411FB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развертывания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344D266D" w14:textId="77777777" w:rsidR="009411FB" w:rsidRDefault="009411FB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2E1D299C" w14:textId="447414C2" w:rsidR="0059355D" w:rsidRPr="0059355D" w:rsidRDefault="009411FB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развертывания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71F1E403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6206E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 w:rsidR="00A314D7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314D7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6206E"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71F1E403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6206E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5</w:t>
                      </w:r>
                      <w:r w:rsidR="00A314D7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A314D7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6206E"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jCkXQ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aLEZt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k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TG3EVAPtnsghHCxDFqdND/ibs4nsUnP/aytQcTZ8tlGgcpVHf10GeBk0l4GwkqBq&#10;Hjg7bO/CwZNbh6brqVKRyFq4JVG1SYRfujqOgiyRdDjaN3ruMk63Xj7Z5g8A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dF32T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D470" w14:textId="77777777" w:rsidR="0055232D" w:rsidRDefault="0055232D" w:rsidP="00CC4C24">
      <w:r>
        <w:separator/>
      </w:r>
    </w:p>
  </w:endnote>
  <w:endnote w:type="continuationSeparator" w:id="0">
    <w:p w14:paraId="24C597C2" w14:textId="77777777" w:rsidR="0055232D" w:rsidRDefault="0055232D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8882" w14:textId="77777777" w:rsidR="0055232D" w:rsidRDefault="0055232D" w:rsidP="00CC4C24">
      <w:r>
        <w:separator/>
      </w:r>
    </w:p>
  </w:footnote>
  <w:footnote w:type="continuationSeparator" w:id="0">
    <w:p w14:paraId="7523DA30" w14:textId="77777777" w:rsidR="0055232D" w:rsidRDefault="0055232D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51041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94AE0"/>
    <w:rsid w:val="003E64AF"/>
    <w:rsid w:val="003F2DC2"/>
    <w:rsid w:val="003F5F46"/>
    <w:rsid w:val="00402DD8"/>
    <w:rsid w:val="0044021A"/>
    <w:rsid w:val="0044716A"/>
    <w:rsid w:val="004829D9"/>
    <w:rsid w:val="004C6286"/>
    <w:rsid w:val="004F7AD2"/>
    <w:rsid w:val="00502CE6"/>
    <w:rsid w:val="00507E79"/>
    <w:rsid w:val="0055232D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11FB"/>
    <w:rsid w:val="0094447A"/>
    <w:rsid w:val="00990457"/>
    <w:rsid w:val="009C30B3"/>
    <w:rsid w:val="009E3B15"/>
    <w:rsid w:val="00A02E00"/>
    <w:rsid w:val="00A11AA8"/>
    <w:rsid w:val="00A15230"/>
    <w:rsid w:val="00A27A0C"/>
    <w:rsid w:val="00A314D7"/>
    <w:rsid w:val="00A4117E"/>
    <w:rsid w:val="00A425F9"/>
    <w:rsid w:val="00A44B16"/>
    <w:rsid w:val="00A6206E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F4832"/>
    <w:rsid w:val="00E01A92"/>
    <w:rsid w:val="00E06A6A"/>
    <w:rsid w:val="00E47D9C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6</cp:revision>
  <cp:lastPrinted>2018-05-31T03:03:00Z</cp:lastPrinted>
  <dcterms:created xsi:type="dcterms:W3CDTF">2023-05-19T15:01:00Z</dcterms:created>
  <dcterms:modified xsi:type="dcterms:W3CDTF">2023-05-21T21:41:00Z</dcterms:modified>
</cp:coreProperties>
</file>