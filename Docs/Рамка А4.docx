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3ED8" w14:textId="1CC199BC" w:rsidR="006B48B2" w:rsidRPr="00CE6FD3" w:rsidRDefault="00CA28D4" w:rsidP="00CA28D4">
      <w:pPr>
        <w:pStyle w:val="ab"/>
        <w:jc w:val="center"/>
        <w:rPr>
          <w:rFonts w:ascii="Times New Roman" w:hAnsi="Times New Roman"/>
          <w:lang w:val="en-US"/>
        </w:rPr>
      </w:pPr>
      <w:bookmarkStart w:id="0" w:name="_Hlk135327593"/>
      <w:r>
        <w:rPr>
          <w:rFonts w:ascii="Times New Roman" w:hAnsi="Times New Roman"/>
          <w:noProof/>
          <w:sz w:val="18"/>
          <w:szCs w:val="18"/>
          <w:lang w:val="ru-RU"/>
        </w:rPr>
        <w:drawing>
          <wp:anchor distT="0" distB="0" distL="114300" distR="114300" simplePos="0" relativeHeight="251684864" behindDoc="1" locked="0" layoutInCell="1" allowOverlap="1" wp14:anchorId="4A337778" wp14:editId="1CFFD412">
            <wp:simplePos x="0" y="0"/>
            <wp:positionH relativeFrom="margin">
              <wp:posOffset>-635</wp:posOffset>
            </wp:positionH>
            <wp:positionV relativeFrom="paragraph">
              <wp:posOffset>533533</wp:posOffset>
            </wp:positionV>
            <wp:extent cx="5940425" cy="4968240"/>
            <wp:effectExtent l="0" t="0" r="3175" b="3810"/>
            <wp:wrapNone/>
            <wp:docPr id="12844944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94406" name="Рисунок 12844944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2B7A4" wp14:editId="4B6982BA">
                <wp:simplePos x="0" y="0"/>
                <wp:positionH relativeFrom="column">
                  <wp:posOffset>2213610</wp:posOffset>
                </wp:positionH>
                <wp:positionV relativeFrom="paragraph">
                  <wp:posOffset>8011795</wp:posOffset>
                </wp:positionV>
                <wp:extent cx="4005580" cy="380365"/>
                <wp:effectExtent l="0" t="0" r="0" b="0"/>
                <wp:wrapNone/>
                <wp:docPr id="714579619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14903E" w14:textId="646D723A" w:rsidR="00F83691" w:rsidRPr="00830E34" w:rsidRDefault="00AE1779" w:rsidP="008B1BFF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</w:t>
                            </w:r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П </w:t>
                            </w:r>
                            <w:r w:rsidR="00FF13C7" w:rsidRPr="008B1BFF"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  <w:t>0</w:t>
                            </w:r>
                            <w:r w:rsidR="00CA28D4"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  <w:t>1</w:t>
                            </w:r>
                            <w:r w:rsidRPr="008B1BFF"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FF13C7" w:rsidRPr="008B1BFF">
                              <w:rPr>
                                <w:rFonts w:ascii="Times New Roman" w:hAnsi="Times New Roman"/>
                                <w:sz w:val="24"/>
                                <w:szCs w:val="24"/>
                                <w:highlight w:val="yellow"/>
                                <w:lang w:val="ru-RU"/>
                              </w:rPr>
                              <w:t>0</w:t>
                            </w:r>
                            <w:r w:rsidR="00CA28D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FF13C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  <w:p w14:paraId="5AEE6753" w14:textId="77777777" w:rsidR="00EF5BE7" w:rsidRPr="00E06A6A" w:rsidRDefault="00EF5BE7" w:rsidP="008B1BFF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2B7A4" id="Rectangle 400" o:spid="_x0000_s1026" style="position:absolute;left:0;text-align:left;margin-left:174.3pt;margin-top:630.85pt;width:315.4pt;height:2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" filled="f" stroked="f" strokeweight=".25pt">
                <v:textbox inset="1pt,1pt,1pt,1pt">
                  <w:txbxContent>
                    <w:p w14:paraId="2714903E" w14:textId="646D723A" w:rsidR="00F83691" w:rsidRPr="00830E34" w:rsidRDefault="00AE1779" w:rsidP="008B1BFF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</w:t>
                      </w:r>
                      <w:r w:rsidR="00A85DCD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П </w:t>
                      </w:r>
                      <w:r w:rsidR="00FF13C7" w:rsidRPr="008B1BFF"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  <w:t>0</w:t>
                      </w:r>
                      <w:r w:rsidR="00CA28D4"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  <w:t>1</w:t>
                      </w:r>
                      <w:r w:rsidRPr="008B1BFF"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  <w:t>.</w:t>
                      </w:r>
                      <w:proofErr w:type="gramStart"/>
                      <w:r w:rsidR="00FF13C7" w:rsidRPr="008B1BFF">
                        <w:rPr>
                          <w:rFonts w:ascii="Times New Roman" w:hAnsi="Times New Roman"/>
                          <w:sz w:val="24"/>
                          <w:szCs w:val="24"/>
                          <w:highlight w:val="yellow"/>
                          <w:lang w:val="ru-RU"/>
                        </w:rPr>
                        <w:t>0</w:t>
                      </w:r>
                      <w:r w:rsidR="00CA28D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FF13C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  <w:p w14:paraId="5AEE6753" w14:textId="77777777" w:rsidR="00EF5BE7" w:rsidRPr="00E06A6A" w:rsidRDefault="00EF5BE7" w:rsidP="008B1BFF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30B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56BD9E2" wp14:editId="00DDE1B8">
                <wp:simplePos x="0" y="0"/>
                <wp:positionH relativeFrom="column">
                  <wp:posOffset>4457065</wp:posOffset>
                </wp:positionH>
                <wp:positionV relativeFrom="paragraph">
                  <wp:posOffset>8717915</wp:posOffset>
                </wp:positionV>
                <wp:extent cx="201930" cy="274320"/>
                <wp:effectExtent l="0" t="0" r="0" b="0"/>
                <wp:wrapNone/>
                <wp:docPr id="1658501863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D99EA" w14:textId="77777777" w:rsidR="00C620B9" w:rsidRPr="006A7848" w:rsidRDefault="00C620B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BD9E2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27" type="#_x0000_t202" style="position:absolute;left:0;text-align:left;margin-left:350.95pt;margin-top:686.45pt;width:15.9pt;height:21.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" filled="f" stroked="f">
                <v:textbox>
                  <w:txbxContent>
                    <w:p w14:paraId="757D99EA" w14:textId="77777777" w:rsidR="00C620B9" w:rsidRPr="006A7848" w:rsidRDefault="00C620B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5927BA2" wp14:editId="59642CEE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1825317547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A05792" w14:textId="77777777" w:rsidR="00DF7084" w:rsidRPr="00DF7084" w:rsidRDefault="00DF7084" w:rsidP="00EF5BE7">
                            <w:pPr>
                              <w:pStyle w:val="ab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10"/>
                                <w:szCs w:val="24"/>
                                <w:lang w:val="ru-RU"/>
                              </w:rPr>
                            </w:pPr>
                          </w:p>
                          <w:p w14:paraId="60C8111E" w14:textId="77777777" w:rsidR="00CA28D4" w:rsidRDefault="00CA28D4" w:rsidP="00DF708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Архитектура </w:t>
                            </w:r>
                          </w:p>
                          <w:p w14:paraId="284C4133" w14:textId="73C17C3C" w:rsidR="00EF5BE7" w:rsidRPr="00DF7084" w:rsidRDefault="00CA28D4" w:rsidP="00DF7084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27BA2" id="Rectangle 416" o:spid="_x0000_s1028" style="position:absolute;left:0;text-align:left;margin-left:176.6pt;margin-top:666.35pt;width:159.1pt;height:64.5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" filled="f" stroked="f" strokeweight=".25pt">
                <v:textbox inset="1pt,1pt,1pt,1pt">
                  <w:txbxContent>
                    <w:p w14:paraId="3EA05792" w14:textId="77777777" w:rsidR="00DF7084" w:rsidRPr="00DF7084" w:rsidRDefault="00DF7084" w:rsidP="00EF5BE7">
                      <w:pPr>
                        <w:pStyle w:val="ab"/>
                        <w:spacing w:before="120"/>
                        <w:jc w:val="center"/>
                        <w:rPr>
                          <w:rFonts w:ascii="Times New Roman" w:hAnsi="Times New Roman"/>
                          <w:sz w:val="10"/>
                          <w:szCs w:val="24"/>
                          <w:lang w:val="ru-RU"/>
                        </w:rPr>
                      </w:pPr>
                    </w:p>
                    <w:p w14:paraId="60C8111E" w14:textId="77777777" w:rsidR="00CA28D4" w:rsidRDefault="00CA28D4" w:rsidP="00DF708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Архитектура </w:t>
                      </w:r>
                    </w:p>
                    <w:p w14:paraId="284C4133" w14:textId="73C17C3C" w:rsidR="00EF5BE7" w:rsidRPr="00DF7084" w:rsidRDefault="00CA28D4" w:rsidP="00DF7084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приложения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DC919" wp14:editId="665565DB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1547878355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FEDB5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DC919" id="Rectangle 443" o:spid="_x0000_s1029" style="position:absolute;left:0;text-align:left;margin-left:-28.1pt;margin-top:749.3pt;width:55.1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" filled="f" stroked="f" strokeweight=".25pt">
                <v:textbox inset="1pt,1pt,1pt,1pt">
                  <w:txbxContent>
                    <w:p w14:paraId="691FEDB5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8965A" wp14:editId="44906C93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1226406830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6BC08C" w14:textId="77777777" w:rsidR="00EF5BE7" w:rsidRPr="00AE1779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8965A" id="Rectangle 397" o:spid="_x0000_s1030" style="position:absolute;left:0;text-align:left;margin-left:146.95pt;margin-top:678.95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" filled="f" stroked="f" strokeweight=".25pt">
                <v:textbox inset="1pt,1pt,1pt,1pt">
                  <w:txbxContent>
                    <w:p w14:paraId="5C6BC08C" w14:textId="77777777" w:rsidR="00EF5BE7" w:rsidRPr="00AE1779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CE577" wp14:editId="3A5CF1A5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1686576079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61FB0" id="Line 3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C004B" wp14:editId="614EB7C8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2124932017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941096" w14:textId="77777777" w:rsidR="00EF5BE7" w:rsidRPr="00AE1779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По</w:t>
                            </w: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д</w:t>
                            </w:r>
                            <w:r w:rsidRPr="00AE1779">
                              <w:rPr>
                                <w:rFonts w:ascii="Times New Roman" w:hAnsi="Times New Roman"/>
                                <w:sz w:val="18"/>
                              </w:rPr>
                              <w:t>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C004B" id="Rectangle 396" o:spid="_x0000_s1031" style="position:absolute;left:0;text-align:left;margin-left:106.75pt;margin-top:678.45pt;width:39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" filled="f" stroked="f" strokeweight=".25pt">
                <v:textbox inset="1pt,1pt,1pt,1pt">
                  <w:txbxContent>
                    <w:p w14:paraId="58941096" w14:textId="77777777" w:rsidR="00EF5BE7" w:rsidRPr="00AE1779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По</w:t>
                      </w: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д</w:t>
                      </w:r>
                      <w:r w:rsidRPr="00AE1779">
                        <w:rPr>
                          <w:rFonts w:ascii="Times New Roman" w:hAnsi="Times New Roman"/>
                          <w:sz w:val="18"/>
                        </w:rPr>
                        <w:t>пись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3EC9A" wp14:editId="622BFAC0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54442533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6FC0F" id="Line 40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68A1FF" wp14:editId="331BB7DD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909819670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C72F9" id="Line 4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1B6324" wp14:editId="06DA0571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300806940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C1E65" id="Line 44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" strokeweight="1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73C0F" wp14:editId="21F47BA8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0" t="0" r="0" b="0"/>
                <wp:wrapNone/>
                <wp:docPr id="2100506705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E7D2C" id="Line 38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387FF70" wp14:editId="374D4AF6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1560428658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EF521" id="Line 42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" strokeweight="1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35F4C6D" wp14:editId="2380AFDC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1778505550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50CD7" id="Line 4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" strokeweight="1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A0391D0" wp14:editId="5DF935C8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38528417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CB9EC" id="Line 42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" strokeweight="1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DDCCF" wp14:editId="089FD30A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2127202456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34C91" id="Line 39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" strokeweight="1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70CE1F8" wp14:editId="5C7D0AE5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821814046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9C7FB" id="Line 4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5A8CF" wp14:editId="3DB5BA5B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419889874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CEDF" id="Line 39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" strokeweight="1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69CC23" wp14:editId="00A952BF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1308148967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D3830" id="Line 4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" strokeweight="1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94ABC" wp14:editId="577D1911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503530255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94AA4" id="Line 40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" strokeweight="1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4D70D" wp14:editId="58B666D4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1685527020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6891E" id="Line 38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AF5E0" wp14:editId="5558523D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1637745596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D762A" id="Line 39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7586F" wp14:editId="210FEDF2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654016358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93DEBB" w14:textId="382A4B4A" w:rsidR="00EF5BE7" w:rsidRPr="00CA28D4" w:rsidRDefault="00CA28D4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7586F" id="Rectangle 442" o:spid="_x0000_s1032" style="position:absolute;left:0;text-align:left;margin-left:29.7pt;margin-top:692.45pt;width:82.6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" filled="f" stroked="f" strokeweight=".25pt">
                <v:textbox inset="1pt,1pt,1pt,1pt">
                  <w:txbxContent>
                    <w:p w14:paraId="0493DEBB" w14:textId="382A4B4A" w:rsidR="00EF5BE7" w:rsidRPr="00CA28D4" w:rsidRDefault="00CA28D4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C86DCB" wp14:editId="47333B0E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1196085531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B3216D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86DCB" id="Rectangle 441" o:spid="_x0000_s1033" style="position:absolute;left:0;text-align:left;margin-left:-28.1pt;margin-top:692.45pt;width:53.25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" filled="f" stroked="f" strokeweight=".25pt">
                <v:textbox inset="1pt,1pt,1pt,1pt">
                  <w:txbxContent>
                    <w:p w14:paraId="6AB3216D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28EBEC" wp14:editId="5413A4AE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1221436100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E168C7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8EBEC" id="Rectangle 439" o:spid="_x0000_s1034" style="position:absolute;left:0;text-align:left;margin-left:427.25pt;margin-top:692.3pt;width:60.35pt;height:1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" filled="f" stroked="f" strokeweight=".25pt">
                <v:textbox inset="1pt,1pt,1pt,1pt">
                  <w:txbxContent>
                    <w:p w14:paraId="6FE168C7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EF9B25" wp14:editId="18B0F946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613978235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35F06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F9B25" id="Rectangle 438" o:spid="_x0000_s1035" style="position:absolute;left:0;text-align:left;margin-left:384.5pt;margin-top:692.3pt;width:38.25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" filled="f" stroked="f" strokeweight=".25pt">
                <v:textbox inset="1pt,1pt,1pt,1pt">
                  <w:txbxContent>
                    <w:p w14:paraId="2CF35F06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1FAF30" wp14:editId="53B1E887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1085188569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983F6" w14:textId="77777777" w:rsidR="00EF5BE7" w:rsidRPr="00E06A6A" w:rsidRDefault="00EF5BE7" w:rsidP="00EF5BE7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FAF30" id="Rectangle 437" o:spid="_x0000_s1036" style="position:absolute;left:0;text-align:left;margin-left:172.5pt;margin-top:737.3pt;width:163.2pt;height: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" filled="f" stroked="f" strokeweight=".25pt">
                <v:textbox inset="1pt,1pt,1pt,1pt">
                  <w:txbxContent>
                    <w:p w14:paraId="532983F6" w14:textId="77777777" w:rsidR="00EF5BE7" w:rsidRPr="00E06A6A" w:rsidRDefault="00EF5BE7" w:rsidP="00EF5BE7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90889F" wp14:editId="1D4FE723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949901767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BC46B" id="Line 43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D620D6" wp14:editId="508D2CCB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433033747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ED69CC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620D6" id="Rectangle 435" o:spid="_x0000_s1037" style="position:absolute;left:0;text-align:left;margin-left:427.25pt;margin-top:664.55pt;width:60.35pt;height:12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" filled="f" stroked="f" strokeweight=".25pt">
                <v:textbox inset="1pt,1pt,1pt,1pt">
                  <w:txbxContent>
                    <w:p w14:paraId="0CED69CC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7B6B34A" wp14:editId="638933D7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1385688896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72B23B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6B34A" id="Rectangle 434" o:spid="_x0000_s1038" style="position:absolute;left:0;text-align:left;margin-left:384.5pt;margin-top:664.55pt;width:38.25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" filled="f" stroked="f" strokeweight=".25pt">
                <v:textbox inset="1pt,1pt,1pt,1pt">
                  <w:txbxContent>
                    <w:p w14:paraId="2C72B23B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7092055" wp14:editId="38B4CF60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1113820617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44BEF" id="Line 43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42A3FDB" wp14:editId="71FE9B7A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2079820222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398311009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7A2C55" w14:textId="77777777" w:rsidR="00EF5BE7" w:rsidRPr="00E06A6A" w:rsidRDefault="00EF5BE7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8948348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413DA9" w14:textId="77777777" w:rsidR="00EF5BE7" w:rsidRPr="00E06A6A" w:rsidRDefault="00EF5BE7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A3FDB" id="Group 430" o:spid="_x0000_s1039" style="position:absolute;left:0;text-align:left;margin-left:-28.1pt;margin-top:734.45pt;width:124.55pt;height:12.4pt;z-index:25164902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">
                <v:rect id="Rectangle 431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" filled="f" stroked="f" strokeweight=".25pt">
                  <v:textbox inset="1pt,1pt,1pt,1pt">
                    <w:txbxContent>
                      <w:p w14:paraId="0A7A2C55" w14:textId="77777777" w:rsidR="00EF5BE7" w:rsidRPr="00E06A6A" w:rsidRDefault="00EF5BE7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32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" filled="f" stroked="f" strokeweight=".25pt">
                  <v:textbox inset="1pt,1pt,1pt,1pt">
                    <w:txbxContent>
                      <w:p w14:paraId="79413DA9" w14:textId="77777777" w:rsidR="00EF5BE7" w:rsidRPr="00E06A6A" w:rsidRDefault="00EF5BE7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E0B2BE" wp14:editId="1844171B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1729150592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902D0" id="Line 4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E35D201" wp14:editId="47CD2268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122828763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171D2E" w14:textId="7B599EB4" w:rsidR="0072265F" w:rsidRPr="00830E34" w:rsidRDefault="005F74F4" w:rsidP="007226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="006A7848"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 w:rsidR="00CA28D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="006A7848"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 w:rsidR="00DF708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 w:rsidR="00C344D9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  <w:p w14:paraId="79C720F5" w14:textId="77777777" w:rsidR="0072265F" w:rsidRPr="00A166F7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748607F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EAACDF6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9AC50CC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42A49AAB" w14:textId="77777777" w:rsidR="00EF5BE7" w:rsidRPr="00F039F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5D201" id="Rectangle 425" o:spid="_x0000_s1042" style="position:absolute;left:0;text-align:left;margin-left:341.7pt;margin-top:745.55pt;width:145.5pt;height:17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" filled="f" stroked="f" strokeweight=".25pt">
                <v:textbox inset="1pt,1pt,1pt,1pt">
                  <w:txbxContent>
                    <w:p w14:paraId="08171D2E" w14:textId="7B599EB4" w:rsidR="0072265F" w:rsidRPr="00830E34" w:rsidRDefault="005F74F4" w:rsidP="007226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="006A7848"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 w:rsidR="00CA28D4"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="006A7848"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 w:rsidR="00DF7084">
                        <w:rPr>
                          <w:i/>
                          <w:sz w:val="24"/>
                          <w:szCs w:val="24"/>
                          <w:lang w:val="ru-RU"/>
                        </w:rPr>
                        <w:t>2</w:t>
                      </w:r>
                      <w:r w:rsidR="00C344D9">
                        <w:rPr>
                          <w:i/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  <w:p w14:paraId="79C720F5" w14:textId="77777777" w:rsidR="0072265F" w:rsidRPr="00A166F7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748607F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EAACDF6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9AC50CC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42A49AAB" w14:textId="77777777" w:rsidR="00EF5BE7" w:rsidRPr="00F039F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1C645EE" wp14:editId="7908D2D7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1585603000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2A6A9" id="Line 424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" strokeweight="1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E75A5F0" wp14:editId="04C7117D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1465098476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915F8" id="Line 423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" strokeweight="1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26B9FEF" wp14:editId="21A52DFA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2050873895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8EDCD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B9FEF" id="Rectangle 422" o:spid="_x0000_s1043" style="position:absolute;left:0;text-align:left;margin-left:435.4pt;margin-top:721.15pt;width:40.2pt;height:12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" filled="f" stroked="f" strokeweight=".25pt">
                <v:textbox inset="1pt,1pt,1pt,1pt">
                  <w:txbxContent>
                    <w:p w14:paraId="6E8EDCD6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5E37310" wp14:editId="4A14CAE5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540110337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53287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с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E37310" id="Rectangle 421" o:spid="_x0000_s1044" style="position:absolute;left:0;text-align:left;margin-left:397.6pt;margin-top:721.15pt;width:38.25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" filled="f" stroked="f" strokeweight=".25pt">
                <v:textbox inset="1pt,1pt,1pt,1pt">
                  <w:txbxContent>
                    <w:p w14:paraId="13F53287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с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тов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1C1DB1F" wp14:editId="1569435C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1578243836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A305F4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1DB1F" id="Rectangle 420" o:spid="_x0000_s1045" style="position:absolute;left:0;text-align:left;margin-left:341.7pt;margin-top:664.55pt;width:38.25pt;height:1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" filled="f" stroked="f" strokeweight=".25pt">
                <v:textbox inset="1pt,1pt,1pt,1pt">
                  <w:txbxContent>
                    <w:p w14:paraId="57A305F4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4FFF17B" wp14:editId="645CF2E2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348221407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081DF" id="Line 419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9DFBE85" wp14:editId="29EBB14D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1458404719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1AF3F" id="Line 417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79CE60C" wp14:editId="6BDF85DF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1884191310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729A5" id="Line 415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693240EF" wp14:editId="592A3527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485536413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27936859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E2C84D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AE17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25876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D61A3D" w14:textId="762EF29E" w:rsidR="00AE1779" w:rsidRPr="00627B06" w:rsidRDefault="00AE1779" w:rsidP="00AE1779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</w:t>
                              </w:r>
                              <w:r w:rsidR="00CA28D4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В.</w:t>
                              </w:r>
                            </w:p>
                            <w:p w14:paraId="5BB96C8D" w14:textId="77777777" w:rsidR="00EF5BE7" w:rsidRPr="00AE1779" w:rsidRDefault="00EF5BE7" w:rsidP="00AE177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240EF" id="Group 412" o:spid="_x0000_s1046" style="position:absolute;left:0;text-align:left;margin-left:-28.1pt;margin-top:763.15pt;width:124.55pt;height:12.4pt;z-index:2516326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">
                <v:rect id="Rectangle 413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" filled="f" stroked="f" strokeweight=".25pt">
                  <v:textbox inset="1pt,1pt,1pt,1pt">
                    <w:txbxContent>
                      <w:p w14:paraId="39E2C84D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AE17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</w:t>
                        </w:r>
                        <w:proofErr w:type="spellEnd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" filled="f" stroked="f" strokeweight=".25pt">
                  <v:textbox inset="1pt,1pt,1pt,1pt">
                    <w:txbxContent>
                      <w:p w14:paraId="27D61A3D" w14:textId="762EF29E" w:rsidR="00AE1779" w:rsidRPr="00627B06" w:rsidRDefault="00AE1779" w:rsidP="00AE1779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Пацей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</w:t>
                        </w:r>
                        <w:r w:rsidR="00CA28D4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В.</w:t>
                        </w:r>
                      </w:p>
                      <w:p w14:paraId="5BB96C8D" w14:textId="77777777" w:rsidR="00EF5BE7" w:rsidRPr="00AE1779" w:rsidRDefault="00EF5BE7" w:rsidP="00AE1779"/>
                    </w:txbxContent>
                  </v:textbox>
                </v:rect>
              </v:group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7F20437" wp14:editId="330FFD34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33794936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510261258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675E8" w14:textId="77777777" w:rsidR="00EF5BE7" w:rsidRPr="00C344D9" w:rsidRDefault="005F74F4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C344D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Т. </w:t>
                              </w:r>
                              <w:r w:rsidR="00463FA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="00C344D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онтр</w:t>
                              </w:r>
                              <w:r w:rsidR="00463FA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842039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E4EB98" w14:textId="458ABAD9" w:rsidR="00AE1779" w:rsidRPr="00627B06" w:rsidRDefault="00C344D9" w:rsidP="00AE1779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</w:t>
                              </w:r>
                              <w:r w:rsidR="00CA28D4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С.</w:t>
                              </w:r>
                            </w:p>
                            <w:p w14:paraId="022F14AB" w14:textId="77777777" w:rsidR="0072265F" w:rsidRPr="00627B06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63388DB4" w14:textId="77777777" w:rsidR="0072265F" w:rsidRPr="000B542E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BA12B55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20437" id="Group 409" o:spid="_x0000_s1049" style="position:absolute;left:0;text-align:left;margin-left:-28.1pt;margin-top:720.45pt;width:124.55pt;height:12.4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">
                <v:rect id="Rectangle 41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" filled="f" stroked="f" strokeweight=".25pt">
                  <v:textbox inset="1pt,1pt,1pt,1pt">
                    <w:txbxContent>
                      <w:p w14:paraId="017675E8" w14:textId="77777777" w:rsidR="00EF5BE7" w:rsidRPr="00C344D9" w:rsidRDefault="005F74F4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 </w:t>
                        </w:r>
                        <w:r w:rsidR="00C344D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Т. </w:t>
                        </w:r>
                        <w:r w:rsidR="00463FA2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="00C344D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онтр</w:t>
                        </w:r>
                        <w:r w:rsidR="00463FA2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1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" filled="f" stroked="f" strokeweight=".25pt">
                  <v:textbox inset="1pt,1pt,1pt,1pt">
                    <w:txbxContent>
                      <w:p w14:paraId="6DE4EB98" w14:textId="458ABAD9" w:rsidR="00AE1779" w:rsidRPr="00627B06" w:rsidRDefault="00C344D9" w:rsidP="00AE1779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</w:t>
                        </w:r>
                        <w:r w:rsidR="00CA28D4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С.</w:t>
                        </w:r>
                      </w:p>
                      <w:p w14:paraId="022F14AB" w14:textId="77777777" w:rsidR="0072265F" w:rsidRPr="00627B06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63388DB4" w14:textId="77777777" w:rsidR="0072265F" w:rsidRPr="000B542E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BA12B55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988155" wp14:editId="307790F2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0" r="0" b="0"/>
                <wp:wrapNone/>
                <wp:docPr id="907982789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057760654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EBD71E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01148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DC5866" w14:textId="49971EF0" w:rsidR="00EF5BE7" w:rsidRPr="00627B06" w:rsidRDefault="00CA28D4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Пахолко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 С.</w:t>
                              </w:r>
                            </w:p>
                            <w:p w14:paraId="023817D3" w14:textId="77777777" w:rsidR="00EF5BE7" w:rsidRPr="00627B06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3CF6BA2B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88155" id="Group 406" o:spid="_x0000_s1052" style="position:absolute;left:0;text-align:left;margin-left:-28.1pt;margin-top:706.45pt;width:124.55pt;height:12.4pt;z-index:2516828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">
                <v:rect id="Rectangle 40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" filled="f" stroked="f" strokeweight=".25pt">
                  <v:textbox inset="1pt,1pt,1pt,1pt">
                    <w:txbxContent>
                      <w:p w14:paraId="6BEBD71E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40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" filled="f" stroked="f" strokeweight=".25pt">
                  <v:textbox inset="1pt,1pt,1pt,1pt">
                    <w:txbxContent>
                      <w:p w14:paraId="4ADC5866" w14:textId="49971EF0" w:rsidR="00EF5BE7" w:rsidRPr="00627B06" w:rsidRDefault="00CA28D4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Пахолко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 С.</w:t>
                        </w:r>
                      </w:p>
                      <w:p w14:paraId="023817D3" w14:textId="77777777" w:rsidR="00EF5BE7" w:rsidRPr="00627B06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3CF6BA2B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65B11" wp14:editId="5C94D991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1629542305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3E8AC" id="Line 4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07611" wp14:editId="2F1F598A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1789690884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CEE8C4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07611" id="Rectangle 399" o:spid="_x0000_s1055" style="position:absolute;left:0;text-align:left;margin-left:365.35pt;margin-top:721.1pt;width:29.6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" filled="f" stroked="f" strokeweight=".25pt">
                <v:textbox inset="1pt,1pt,1pt,1pt">
                  <w:txbxContent>
                    <w:p w14:paraId="15CEE8C4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E2A51" wp14:editId="313D27E5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350189252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C34C47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E2A51" id="Rectangle 398" o:spid="_x0000_s1056" style="position:absolute;left:0;text-align:left;margin-left:340.95pt;margin-top:721.15pt;width:25.1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" filled="f" stroked="f" strokeweight=".25pt">
                <v:textbox inset="1pt,1pt,1pt,1pt">
                  <w:txbxContent>
                    <w:p w14:paraId="31C34C47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A2B7C" wp14:editId="175005F7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1971481488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B6A1A0" w14:textId="77777777" w:rsidR="00EF5BE7" w:rsidRPr="00AE1779" w:rsidRDefault="006A7848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E1779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A2B7C" id="Rectangle 395" o:spid="_x0000_s1057" style="position:absolute;left:0;text-align:left;margin-left:29.7pt;margin-top:678.45pt;width:66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" filled="f" stroked="f" strokeweight=".25pt">
                <v:textbox inset="1pt,1pt,1pt,1pt">
                  <w:txbxContent>
                    <w:p w14:paraId="65B6A1A0" w14:textId="77777777" w:rsidR="00EF5BE7" w:rsidRPr="00AE1779" w:rsidRDefault="006A7848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E1779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130785" wp14:editId="6E8ECF12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1295790253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C11E6B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30785" id="Rectangle 394" o:spid="_x0000_s1058" style="position:absolute;left:0;text-align:left;margin-left:-1.85pt;margin-top:678.45pt;width:28.5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" filled="f" stroked="f" strokeweight=".25pt">
                <v:textbox inset="1pt,1pt,1pt,1pt">
                  <w:txbxContent>
                    <w:p w14:paraId="3FC11E6B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43A20" wp14:editId="5615BF9B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901810154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0CB360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43A20" id="Rectangle 393" o:spid="_x0000_s1059" style="position:absolute;left:0;text-align:left;margin-left:-27.7pt;margin-top:678.45pt;width:22.9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" filled="f" stroked="f" strokeweight=".25pt">
                <v:textbox inset="1pt,1pt,1pt,1pt">
                  <w:txbxContent>
                    <w:p w14:paraId="430CB360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6E265" wp14:editId="0B8C2707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1160160393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01690" id="Line 3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" strokeweight="2pt"/>
            </w:pict>
          </mc:Fallback>
        </mc:AlternateContent>
      </w:r>
      <w:r w:rsidR="00CA30BD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837CD" wp14:editId="722181DF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1367852308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59B6E" id="Rectangle 384" o:spid="_x0000_s1026" style="position:absolute;margin-left:-29.1pt;margin-top:-25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" filled="f" strokeweight="2pt"/>
            </w:pict>
          </mc:Fallback>
        </mc:AlternateContent>
      </w:r>
      <w:bookmarkEnd w:id="0"/>
    </w:p>
    <w:sectPr w:rsidR="006B48B2" w:rsidRPr="00CE6FD3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DB22C" w14:textId="77777777" w:rsidR="008B2D51" w:rsidRDefault="008B2D51" w:rsidP="00B9123A">
      <w:r>
        <w:separator/>
      </w:r>
    </w:p>
  </w:endnote>
  <w:endnote w:type="continuationSeparator" w:id="0">
    <w:p w14:paraId="07688D26" w14:textId="77777777" w:rsidR="008B2D51" w:rsidRDefault="008B2D51" w:rsidP="00B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28986" w14:textId="77777777" w:rsidR="008B2D51" w:rsidRDefault="008B2D51" w:rsidP="00B9123A">
      <w:r>
        <w:separator/>
      </w:r>
    </w:p>
  </w:footnote>
  <w:footnote w:type="continuationSeparator" w:id="0">
    <w:p w14:paraId="3025BEB6" w14:textId="77777777" w:rsidR="008B2D51" w:rsidRDefault="008B2D51" w:rsidP="00B9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08ED"/>
    <w:rsid w:val="000A63B6"/>
    <w:rsid w:val="000B542E"/>
    <w:rsid w:val="000C7B11"/>
    <w:rsid w:val="000E13A2"/>
    <w:rsid w:val="0014575B"/>
    <w:rsid w:val="00173CF6"/>
    <w:rsid w:val="00185A1D"/>
    <w:rsid w:val="00193450"/>
    <w:rsid w:val="00197A1A"/>
    <w:rsid w:val="001B0C59"/>
    <w:rsid w:val="001B119D"/>
    <w:rsid w:val="00201050"/>
    <w:rsid w:val="00241912"/>
    <w:rsid w:val="0026794D"/>
    <w:rsid w:val="002C1278"/>
    <w:rsid w:val="00304065"/>
    <w:rsid w:val="00310962"/>
    <w:rsid w:val="00355360"/>
    <w:rsid w:val="003633BD"/>
    <w:rsid w:val="003B3F02"/>
    <w:rsid w:val="003B6EF6"/>
    <w:rsid w:val="003C0A3A"/>
    <w:rsid w:val="003D4942"/>
    <w:rsid w:val="003F74DF"/>
    <w:rsid w:val="0043335A"/>
    <w:rsid w:val="004443A5"/>
    <w:rsid w:val="00450468"/>
    <w:rsid w:val="0045091A"/>
    <w:rsid w:val="00463FA2"/>
    <w:rsid w:val="00471719"/>
    <w:rsid w:val="00494FEC"/>
    <w:rsid w:val="004A350E"/>
    <w:rsid w:val="004E4B71"/>
    <w:rsid w:val="004F289C"/>
    <w:rsid w:val="004F78B5"/>
    <w:rsid w:val="00500ADB"/>
    <w:rsid w:val="00507345"/>
    <w:rsid w:val="0058298D"/>
    <w:rsid w:val="005F74F4"/>
    <w:rsid w:val="00603717"/>
    <w:rsid w:val="006125A0"/>
    <w:rsid w:val="00613435"/>
    <w:rsid w:val="00680357"/>
    <w:rsid w:val="006874E0"/>
    <w:rsid w:val="006A7848"/>
    <w:rsid w:val="006B48B2"/>
    <w:rsid w:val="0072265F"/>
    <w:rsid w:val="00732136"/>
    <w:rsid w:val="00741F81"/>
    <w:rsid w:val="007A23B6"/>
    <w:rsid w:val="007D6CBB"/>
    <w:rsid w:val="00830E34"/>
    <w:rsid w:val="008A0212"/>
    <w:rsid w:val="008B1BFF"/>
    <w:rsid w:val="008B2D51"/>
    <w:rsid w:val="008E1E56"/>
    <w:rsid w:val="00903CC6"/>
    <w:rsid w:val="0090726E"/>
    <w:rsid w:val="00921B72"/>
    <w:rsid w:val="00927DBB"/>
    <w:rsid w:val="00937430"/>
    <w:rsid w:val="009413BA"/>
    <w:rsid w:val="00A14063"/>
    <w:rsid w:val="00A52CE5"/>
    <w:rsid w:val="00A85DCD"/>
    <w:rsid w:val="00AB494D"/>
    <w:rsid w:val="00AE1779"/>
    <w:rsid w:val="00B027F8"/>
    <w:rsid w:val="00B14B03"/>
    <w:rsid w:val="00B30F86"/>
    <w:rsid w:val="00B36AB7"/>
    <w:rsid w:val="00B71321"/>
    <w:rsid w:val="00B8291B"/>
    <w:rsid w:val="00B9123A"/>
    <w:rsid w:val="00BD4A8F"/>
    <w:rsid w:val="00C24260"/>
    <w:rsid w:val="00C344D9"/>
    <w:rsid w:val="00C523CD"/>
    <w:rsid w:val="00C620B9"/>
    <w:rsid w:val="00CA28D4"/>
    <w:rsid w:val="00CA30BD"/>
    <w:rsid w:val="00CA5E12"/>
    <w:rsid w:val="00CB1BC0"/>
    <w:rsid w:val="00CC16A5"/>
    <w:rsid w:val="00CC69C2"/>
    <w:rsid w:val="00CE6FD3"/>
    <w:rsid w:val="00D544E4"/>
    <w:rsid w:val="00D751A8"/>
    <w:rsid w:val="00DD31D6"/>
    <w:rsid w:val="00DF7084"/>
    <w:rsid w:val="00E04364"/>
    <w:rsid w:val="00E06A6A"/>
    <w:rsid w:val="00E10EEF"/>
    <w:rsid w:val="00E246A2"/>
    <w:rsid w:val="00E40B41"/>
    <w:rsid w:val="00E952D0"/>
    <w:rsid w:val="00EF5BE7"/>
    <w:rsid w:val="00F039FE"/>
    <w:rsid w:val="00F40286"/>
    <w:rsid w:val="00F4296F"/>
    <w:rsid w:val="00F83691"/>
    <w:rsid w:val="00F9266F"/>
    <w:rsid w:val="00FF13C7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924EB"/>
  <w15:chartTrackingRefBased/>
  <w15:docId w15:val="{5E6B8F54-8887-4591-BDBD-6830AD26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45091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D73E62-46E9-4F97-9603-5733D5958D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8514A6-1085-4823-9AC6-F5883B222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ACFBD9-EEE2-46DD-AF5B-EE8CC7BA90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Siarhei Siarheyeu</cp:lastModifiedBy>
  <cp:revision>3</cp:revision>
  <cp:lastPrinted>2018-06-01T08:50:00Z</cp:lastPrinted>
  <dcterms:created xsi:type="dcterms:W3CDTF">2023-05-19T07:10:00Z</dcterms:created>
  <dcterms:modified xsi:type="dcterms:W3CDTF">2023-05-19T07:19:00Z</dcterms:modified>
</cp:coreProperties>
</file>